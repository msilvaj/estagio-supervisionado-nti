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E5" w:rsidRDefault="00F516E5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  <w:bookmarkStart w:id="0" w:name="_Toc421009965"/>
      <w:bookmarkStart w:id="1" w:name="_Toc421013317"/>
      <w:bookmarkStart w:id="2" w:name="_Toc421098382"/>
    </w:p>
    <w:p w:rsidR="00F516E5" w:rsidRDefault="00F516E5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F516E5" w:rsidRDefault="00F516E5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F516E5" w:rsidRDefault="00F516E5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5E34FB" w:rsidRDefault="005E34FB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5E34FB" w:rsidRDefault="005E34FB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5E34FB" w:rsidRDefault="005E34FB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5E34FB" w:rsidRDefault="005E34FB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5E34FB" w:rsidRDefault="005E34FB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5E34FB" w:rsidRDefault="005E34FB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F516E5" w:rsidRDefault="00F516E5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F516E5" w:rsidRDefault="005C6B0E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Especificação de</w:t>
      </w:r>
      <w:r w:rsidR="00F516E5">
        <w:rPr>
          <w:rFonts w:ascii="Arial" w:hAnsi="Arial"/>
          <w:b/>
          <w:noProof w:val="0"/>
          <w:sz w:val="38"/>
        </w:rPr>
        <w:t xml:space="preserve"> Requisitos do Software</w:t>
      </w:r>
    </w:p>
    <w:p w:rsidR="00F516E5" w:rsidRDefault="00D867D4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DashboardUFPI</w:t>
      </w:r>
    </w:p>
    <w:p w:rsidR="00F516E5" w:rsidRDefault="00F516E5" w:rsidP="00E37EAE">
      <w:pPr>
        <w:pStyle w:val="Livre"/>
        <w:spacing w:line="360" w:lineRule="auto"/>
        <w:jc w:val="center"/>
        <w:rPr>
          <w:rFonts w:ascii="Arial" w:hAnsi="Arial"/>
          <w:b/>
          <w:noProof w:val="0"/>
          <w:sz w:val="28"/>
        </w:rPr>
      </w:pPr>
    </w:p>
    <w:p w:rsidR="00B63DA8" w:rsidRDefault="005114A4" w:rsidP="002E74E4">
      <w:pPr>
        <w:pStyle w:val="BodyText"/>
      </w:pPr>
      <w:bookmarkStart w:id="3" w:name="_Toc390600631"/>
      <w:bookmarkStart w:id="4" w:name="_Toc427049359"/>
      <w:r>
        <w:t>João Guilherme</w:t>
      </w:r>
      <w:r w:rsidR="00C65E74">
        <w:t xml:space="preserve"> Cavalcanti Costa</w:t>
      </w:r>
    </w:p>
    <w:p w:rsidR="00B63DA8" w:rsidRDefault="00B63DA8" w:rsidP="002E74E4">
      <w:pPr>
        <w:pStyle w:val="BodyText"/>
      </w:pPr>
    </w:p>
    <w:p w:rsidR="00B63DA8" w:rsidRDefault="00B63DA8" w:rsidP="002E74E4">
      <w:pPr>
        <w:pStyle w:val="BodyText"/>
      </w:pPr>
    </w:p>
    <w:p w:rsidR="00B63DA8" w:rsidRDefault="00B63DA8" w:rsidP="002E74E4">
      <w:pPr>
        <w:pStyle w:val="BodyText"/>
      </w:pPr>
    </w:p>
    <w:p w:rsidR="00B63DA8" w:rsidRDefault="00B63DA8" w:rsidP="002E74E4">
      <w:pPr>
        <w:pStyle w:val="BodyText"/>
      </w:pPr>
    </w:p>
    <w:p w:rsidR="00B63DA8" w:rsidRDefault="00B63DA8" w:rsidP="002E74E4">
      <w:pPr>
        <w:pStyle w:val="BodyText"/>
      </w:pPr>
    </w:p>
    <w:p w:rsidR="00B63DA8" w:rsidRDefault="00B63DA8" w:rsidP="002E74E4">
      <w:pPr>
        <w:pStyle w:val="BodyText"/>
      </w:pPr>
    </w:p>
    <w:p w:rsidR="00B63DA8" w:rsidRDefault="00B63DA8" w:rsidP="002E74E4">
      <w:pPr>
        <w:pStyle w:val="BodyText"/>
      </w:pPr>
    </w:p>
    <w:p w:rsidR="005E34FB" w:rsidRDefault="005E34FB" w:rsidP="009F2744">
      <w:pPr>
        <w:pStyle w:val="Livre"/>
        <w:spacing w:line="360" w:lineRule="auto"/>
        <w:rPr>
          <w:noProof w:val="0"/>
          <w:sz w:val="22"/>
        </w:rPr>
      </w:pPr>
    </w:p>
    <w:p w:rsidR="009F2744" w:rsidRDefault="009F2744" w:rsidP="009F2744">
      <w:pPr>
        <w:pStyle w:val="Livre"/>
        <w:spacing w:line="360" w:lineRule="auto"/>
        <w:rPr>
          <w:rFonts w:ascii="Arial" w:hAnsi="Arial"/>
          <w:noProof w:val="0"/>
          <w:sz w:val="22"/>
        </w:rPr>
      </w:pPr>
    </w:p>
    <w:p w:rsidR="000B21AB" w:rsidRDefault="000B21AB" w:rsidP="00E37EAE">
      <w:pPr>
        <w:pStyle w:val="Livre"/>
        <w:spacing w:line="360" w:lineRule="auto"/>
        <w:jc w:val="center"/>
        <w:rPr>
          <w:rFonts w:ascii="Arial" w:hAnsi="Arial"/>
          <w:noProof w:val="0"/>
          <w:sz w:val="22"/>
        </w:rPr>
      </w:pPr>
    </w:p>
    <w:p w:rsidR="000B21AB" w:rsidRDefault="000B21AB" w:rsidP="00E37EAE">
      <w:pPr>
        <w:pStyle w:val="Livre"/>
        <w:spacing w:line="360" w:lineRule="auto"/>
        <w:jc w:val="center"/>
        <w:rPr>
          <w:rFonts w:ascii="Arial" w:hAnsi="Arial"/>
          <w:noProof w:val="0"/>
          <w:sz w:val="22"/>
        </w:rPr>
      </w:pPr>
    </w:p>
    <w:p w:rsidR="000B21AB" w:rsidRDefault="000B21AB" w:rsidP="00E37EAE">
      <w:pPr>
        <w:pStyle w:val="Livre"/>
        <w:spacing w:line="360" w:lineRule="auto"/>
        <w:jc w:val="center"/>
        <w:rPr>
          <w:rFonts w:ascii="Arial" w:hAnsi="Arial"/>
          <w:noProof w:val="0"/>
          <w:sz w:val="22"/>
        </w:rPr>
      </w:pPr>
    </w:p>
    <w:p w:rsidR="00F516E5" w:rsidRDefault="00D216B0" w:rsidP="00E37EAE">
      <w:pPr>
        <w:pStyle w:val="Livre"/>
        <w:spacing w:line="360" w:lineRule="auto"/>
        <w:jc w:val="center"/>
        <w:rPr>
          <w:sz w:val="22"/>
        </w:rPr>
      </w:pPr>
      <w:r>
        <w:rPr>
          <w:rFonts w:ascii="Arial" w:hAnsi="Arial"/>
          <w:b/>
          <w:noProof w:val="0"/>
          <w:sz w:val="22"/>
        </w:rPr>
        <w:t>Teresina - PI</w:t>
      </w:r>
    </w:p>
    <w:p w:rsidR="00F516E5" w:rsidRDefault="005114A4" w:rsidP="00E37EAE">
      <w:pPr>
        <w:pStyle w:val="Livre"/>
        <w:spacing w:line="360" w:lineRule="auto"/>
        <w:jc w:val="center"/>
        <w:outlineLvl w:val="0"/>
        <w:rPr>
          <w:b/>
          <w:sz w:val="22"/>
        </w:rPr>
      </w:pPr>
      <w:r>
        <w:rPr>
          <w:rFonts w:ascii="Arial" w:hAnsi="Arial"/>
          <w:b/>
          <w:sz w:val="22"/>
        </w:rPr>
        <w:t>Junho</w:t>
      </w:r>
      <w:r w:rsidR="000B21AB">
        <w:rPr>
          <w:rFonts w:ascii="Arial" w:hAnsi="Arial"/>
          <w:b/>
          <w:sz w:val="22"/>
        </w:rPr>
        <w:t xml:space="preserve"> de 201</w:t>
      </w:r>
      <w:r>
        <w:rPr>
          <w:rFonts w:ascii="Arial" w:hAnsi="Arial"/>
          <w:b/>
          <w:sz w:val="22"/>
        </w:rPr>
        <w:t>6</w:t>
      </w:r>
    </w:p>
    <w:p w:rsidR="00F516E5" w:rsidRDefault="00F516E5" w:rsidP="00E37EAE">
      <w:pPr>
        <w:pStyle w:val="sumrio"/>
        <w:spacing w:before="0" w:after="0" w:line="360" w:lineRule="auto"/>
      </w:pPr>
      <w:bookmarkStart w:id="5" w:name="_Toc427049360"/>
      <w:bookmarkStart w:id="6" w:name="_Toc481911617"/>
      <w:bookmarkStart w:id="7" w:name="_Toc352792602"/>
      <w:bookmarkEnd w:id="3"/>
      <w:bookmarkEnd w:id="4"/>
      <w:r>
        <w:lastRenderedPageBreak/>
        <w:t>Versões revisadas anteriores</w:t>
      </w:r>
      <w:bookmarkEnd w:id="5"/>
      <w:bookmarkEnd w:id="6"/>
      <w:bookmarkEnd w:id="7"/>
    </w:p>
    <w:p w:rsidR="00F516E5" w:rsidRDefault="00F516E5" w:rsidP="002E74E4">
      <w:pPr>
        <w:pStyle w:val="BodyText"/>
      </w:pPr>
    </w:p>
    <w:p w:rsidR="00F516E5" w:rsidRDefault="00162D6D" w:rsidP="002E74E4">
      <w:pPr>
        <w:pStyle w:val="BodyText"/>
      </w:pPr>
      <w:r>
        <w:t>Especificação de requisitos de Software feita por Antonio Luis.</w:t>
      </w:r>
    </w:p>
    <w:bookmarkEnd w:id="0"/>
    <w:bookmarkEnd w:id="1"/>
    <w:bookmarkEnd w:id="2"/>
    <w:p w:rsidR="00F516E5" w:rsidRDefault="00F516E5" w:rsidP="002E74E4">
      <w:pPr>
        <w:pStyle w:val="BodyText"/>
      </w:pPr>
    </w:p>
    <w:p w:rsidR="00F516E5" w:rsidRDefault="00F516E5" w:rsidP="006A7180">
      <w:pPr>
        <w:pStyle w:val="Heading2"/>
        <w:pageBreakBefore/>
        <w:spacing w:before="0" w:after="0" w:line="360" w:lineRule="auto"/>
        <w:jc w:val="both"/>
      </w:pPr>
      <w:bookmarkStart w:id="8" w:name="_Toc481911619"/>
      <w:bookmarkStart w:id="9" w:name="_Toc352792605"/>
      <w:r>
        <w:lastRenderedPageBreak/>
        <w:t>Introdução</w:t>
      </w:r>
      <w:bookmarkEnd w:id="8"/>
      <w:bookmarkEnd w:id="9"/>
    </w:p>
    <w:p w:rsidR="00F516E5" w:rsidRDefault="00F516E5" w:rsidP="006A7180">
      <w:pPr>
        <w:pStyle w:val="Heading3"/>
        <w:spacing w:before="0" w:after="0" w:line="360" w:lineRule="auto"/>
        <w:jc w:val="both"/>
      </w:pPr>
      <w:bookmarkStart w:id="10" w:name="_Toc481911620"/>
      <w:bookmarkStart w:id="11" w:name="_Toc352792606"/>
      <w:r>
        <w:t>Objetivos deste documento</w:t>
      </w:r>
      <w:bookmarkEnd w:id="10"/>
      <w:bookmarkEnd w:id="11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F516E5">
        <w:trPr>
          <w:trHeight w:val="894"/>
        </w:trPr>
        <w:tc>
          <w:tcPr>
            <w:tcW w:w="8780" w:type="dxa"/>
          </w:tcPr>
          <w:p w:rsidR="00D074CB" w:rsidRPr="000C53F8" w:rsidRDefault="00526152" w:rsidP="002E74E4">
            <w:pPr>
              <w:pStyle w:val="BodyText"/>
            </w:pPr>
            <w:r w:rsidRPr="000C53F8">
              <w:t xml:space="preserve">Descrever, </w:t>
            </w:r>
            <w:r w:rsidR="00D074CB" w:rsidRPr="000C53F8">
              <w:t>especificar</w:t>
            </w:r>
            <w:r w:rsidRPr="000C53F8">
              <w:t xml:space="preserve"> e detalhar</w:t>
            </w:r>
            <w:r w:rsidR="00D074CB" w:rsidRPr="000C53F8">
              <w:t xml:space="preserve"> as necessidades da UFPI que devem ser atendidas pelo produto </w:t>
            </w:r>
            <w:r w:rsidR="00564C63">
              <w:t>Dashboard</w:t>
            </w:r>
            <w:r w:rsidR="00B651EF" w:rsidRPr="000C53F8">
              <w:t>UFPI</w:t>
            </w:r>
            <w:r w:rsidR="00D074CB" w:rsidRPr="000C53F8">
              <w:t>, bem como definir para os desenvolvedores o produto a ser feito.</w:t>
            </w:r>
            <w:r w:rsidR="00DC18E1">
              <w:t xml:space="preserve"> Inspirado no SOMOS da UFMG</w:t>
            </w:r>
          </w:p>
          <w:p w:rsidR="00F516E5" w:rsidRPr="000C53F8" w:rsidRDefault="00DC18E1" w:rsidP="00DC18E1">
            <w:pPr>
              <w:pStyle w:val="Tabela"/>
            </w:pPr>
            <w:r>
              <w:t xml:space="preserve">Público-alvo: cliente </w:t>
            </w:r>
            <w:r w:rsidR="00526152" w:rsidRPr="000C53F8">
              <w:t>e desenvolvedores do projeto</w:t>
            </w:r>
            <w:r w:rsidR="000414D0">
              <w:t xml:space="preserve"> Dashboard</w:t>
            </w:r>
            <w:r w:rsidR="00B651EF" w:rsidRPr="000C53F8">
              <w:t>UFPI</w:t>
            </w:r>
            <w:r w:rsidR="00D074CB" w:rsidRPr="000C53F8">
              <w:rPr>
                <w:b/>
                <w:bCs/>
                <w:u w:val="single"/>
              </w:rPr>
              <w:t>.</w:t>
            </w:r>
          </w:p>
        </w:tc>
      </w:tr>
    </w:tbl>
    <w:p w:rsidR="00F516E5" w:rsidRDefault="00F516E5" w:rsidP="002E74E4">
      <w:pPr>
        <w:pStyle w:val="BodyText"/>
        <w:rPr>
          <w:snapToGrid w:val="0"/>
        </w:rPr>
      </w:pPr>
    </w:p>
    <w:p w:rsidR="00F516E5" w:rsidRDefault="00F516E5" w:rsidP="006A7180">
      <w:pPr>
        <w:pStyle w:val="Heading3"/>
        <w:spacing w:before="0" w:after="0" w:line="360" w:lineRule="auto"/>
        <w:jc w:val="both"/>
      </w:pPr>
      <w:bookmarkStart w:id="12" w:name="_Toc481911621"/>
      <w:bookmarkStart w:id="13" w:name="_Toc352792607"/>
      <w:r>
        <w:t>Escopo do produto</w:t>
      </w:r>
      <w:bookmarkEnd w:id="12"/>
      <w:bookmarkEnd w:id="13"/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14" w:name="_Toc352792608"/>
      <w:r>
        <w:t>Nome do produto e de seus componentes principais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F516E5">
        <w:trPr>
          <w:trHeight w:val="1695"/>
        </w:trPr>
        <w:tc>
          <w:tcPr>
            <w:tcW w:w="8780" w:type="dxa"/>
          </w:tcPr>
          <w:p w:rsidR="00F516E5" w:rsidRPr="000C53F8" w:rsidRDefault="00294165" w:rsidP="002E74E4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Dashboard</w:t>
            </w:r>
            <w:r w:rsidRPr="000C53F8">
              <w:rPr>
                <w:b/>
                <w:bCs/>
                <w:u w:val="single"/>
              </w:rPr>
              <w:t>UFPI</w:t>
            </w:r>
            <w:r w:rsidRPr="000C53F8">
              <w:t xml:space="preserve"> (</w:t>
            </w:r>
            <w:r w:rsidR="00B651EF" w:rsidRPr="000C53F8">
              <w:t>Componente único).</w:t>
            </w:r>
          </w:p>
        </w:tc>
      </w:tr>
    </w:tbl>
    <w:p w:rsidR="00F516E5" w:rsidRDefault="00F516E5" w:rsidP="002E74E4">
      <w:pPr>
        <w:pStyle w:val="BodyText"/>
        <w:rPr>
          <w:snapToGrid w:val="0"/>
        </w:rPr>
      </w:pPr>
    </w:p>
    <w:p w:rsidR="00F516E5" w:rsidRDefault="00F516E5" w:rsidP="006A7180">
      <w:pPr>
        <w:pStyle w:val="Heading4"/>
        <w:spacing w:before="0" w:after="0" w:line="360" w:lineRule="auto"/>
        <w:jc w:val="both"/>
        <w:rPr>
          <w:snapToGrid w:val="0"/>
        </w:rPr>
      </w:pPr>
      <w:bookmarkStart w:id="15" w:name="_Toc352792609"/>
      <w:r>
        <w:rPr>
          <w:snapToGrid w:val="0"/>
        </w:rPr>
        <w:t>Missão do produto</w:t>
      </w:r>
      <w:bookmarkEnd w:id="15"/>
    </w:p>
    <w:tbl>
      <w:tblPr>
        <w:tblW w:w="8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1"/>
      </w:tblGrid>
      <w:tr w:rsidR="00F516E5" w:rsidTr="00B7774D">
        <w:trPr>
          <w:trHeight w:val="469"/>
        </w:trPr>
        <w:tc>
          <w:tcPr>
            <w:tcW w:w="8801" w:type="dxa"/>
          </w:tcPr>
          <w:p w:rsidR="00B7774D" w:rsidRPr="00B7774D" w:rsidRDefault="00B7774D" w:rsidP="00B7774D">
            <w:pPr>
              <w:spacing w:line="213" w:lineRule="auto"/>
              <w:ind w:left="6" w:right="1720"/>
              <w:rPr>
                <w:sz w:val="22"/>
              </w:rPr>
            </w:pPr>
            <w:r w:rsidRPr="00B7774D">
              <w:rPr>
                <w:sz w:val="22"/>
              </w:rPr>
              <w:t>Facilitar a análise de dados por parte dos professores e servidores do departamento de estatística, usando diversos tipos de gráficos.</w:t>
            </w:r>
          </w:p>
          <w:p w:rsidR="00F516E5" w:rsidRPr="000C53F8" w:rsidRDefault="00F516E5" w:rsidP="002E74E4">
            <w:pPr>
              <w:pStyle w:val="Tabela"/>
            </w:pPr>
          </w:p>
        </w:tc>
      </w:tr>
    </w:tbl>
    <w:p w:rsidR="00F516E5" w:rsidRDefault="00B7774D" w:rsidP="002E74E4">
      <w:pPr>
        <w:pStyle w:val="BodyText"/>
        <w:rPr>
          <w:snapToGrid w:val="0"/>
        </w:rPr>
      </w:pPr>
      <w:r>
        <w:rPr>
          <w:snapToGrid w:val="0"/>
        </w:rPr>
        <w:t>s</w:t>
      </w:r>
    </w:p>
    <w:p w:rsidR="00F516E5" w:rsidRDefault="00F516E5" w:rsidP="006A7180">
      <w:pPr>
        <w:pStyle w:val="Heading4"/>
        <w:spacing w:before="0" w:after="0" w:line="360" w:lineRule="auto"/>
        <w:jc w:val="both"/>
        <w:rPr>
          <w:snapToGrid w:val="0"/>
        </w:rPr>
      </w:pPr>
      <w:bookmarkStart w:id="16" w:name="_Toc352792610"/>
      <w:r>
        <w:rPr>
          <w:snapToGrid w:val="0"/>
        </w:rPr>
        <w:t>Limites do produto</w:t>
      </w:r>
      <w:bookmarkEnd w:id="16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F516E5">
        <w:trPr>
          <w:trHeight w:val="1309"/>
        </w:trPr>
        <w:tc>
          <w:tcPr>
            <w:tcW w:w="8780" w:type="dxa"/>
          </w:tcPr>
          <w:p w:rsidR="00B7774D" w:rsidRPr="00B7774D" w:rsidRDefault="00B7774D" w:rsidP="00B7774D">
            <w:pPr>
              <w:numPr>
                <w:ilvl w:val="0"/>
                <w:numId w:val="13"/>
              </w:numPr>
              <w:tabs>
                <w:tab w:val="left" w:pos="366"/>
              </w:tabs>
              <w:spacing w:line="0" w:lineRule="atLeast"/>
              <w:ind w:left="366" w:hanging="366"/>
              <w:jc w:val="both"/>
              <w:rPr>
                <w:sz w:val="22"/>
              </w:rPr>
            </w:pPr>
            <w:r w:rsidRPr="00B7774D">
              <w:rPr>
                <w:sz w:val="22"/>
              </w:rPr>
              <w:t xml:space="preserve">O </w:t>
            </w:r>
            <w:r w:rsidRPr="00B7774D">
              <w:rPr>
                <w:b/>
                <w:sz w:val="22"/>
              </w:rPr>
              <w:t>DashboardUFPI</w:t>
            </w:r>
            <w:r w:rsidRPr="00B7774D">
              <w:rPr>
                <w:sz w:val="22"/>
              </w:rPr>
              <w:t xml:space="preserve"> não funcionará offline.</w:t>
            </w:r>
          </w:p>
          <w:p w:rsidR="00B7774D" w:rsidRPr="00B7774D" w:rsidRDefault="00B7774D" w:rsidP="00B7774D">
            <w:pPr>
              <w:spacing w:line="216" w:lineRule="exact"/>
              <w:rPr>
                <w:sz w:val="22"/>
              </w:rPr>
            </w:pPr>
          </w:p>
          <w:p w:rsidR="00B7774D" w:rsidRPr="00B7774D" w:rsidRDefault="00B7774D" w:rsidP="00B7774D">
            <w:pPr>
              <w:numPr>
                <w:ilvl w:val="0"/>
                <w:numId w:val="13"/>
              </w:numPr>
              <w:tabs>
                <w:tab w:val="left" w:pos="366"/>
              </w:tabs>
              <w:spacing w:line="214" w:lineRule="auto"/>
              <w:ind w:left="366" w:right="2840" w:hanging="366"/>
              <w:jc w:val="both"/>
              <w:rPr>
                <w:sz w:val="22"/>
              </w:rPr>
            </w:pPr>
            <w:r w:rsidRPr="00B7774D">
              <w:rPr>
                <w:sz w:val="22"/>
              </w:rPr>
              <w:t xml:space="preserve">O </w:t>
            </w:r>
            <w:r w:rsidRPr="00B7774D">
              <w:rPr>
                <w:b/>
                <w:sz w:val="22"/>
              </w:rPr>
              <w:t>DashboardUFPI</w:t>
            </w:r>
            <w:r w:rsidRPr="00B7774D">
              <w:rPr>
                <w:sz w:val="22"/>
              </w:rPr>
              <w:t xml:space="preserve"> funcionará apenas em navegadores mais recentes.</w:t>
            </w:r>
          </w:p>
          <w:p w:rsidR="00554C09" w:rsidRPr="000C53F8" w:rsidRDefault="00554C09" w:rsidP="002E74E4">
            <w:pPr>
              <w:pStyle w:val="Tabela"/>
            </w:pPr>
          </w:p>
        </w:tc>
      </w:tr>
    </w:tbl>
    <w:p w:rsidR="00F516E5" w:rsidRDefault="00F516E5" w:rsidP="002E74E4">
      <w:pPr>
        <w:pStyle w:val="BodyText"/>
        <w:rPr>
          <w:snapToGrid w:val="0"/>
        </w:rPr>
      </w:pPr>
    </w:p>
    <w:p w:rsidR="00F516E5" w:rsidRDefault="00F516E5" w:rsidP="006A7180">
      <w:pPr>
        <w:pStyle w:val="Heading4"/>
        <w:spacing w:before="0" w:after="0" w:line="360" w:lineRule="auto"/>
        <w:jc w:val="both"/>
        <w:rPr>
          <w:snapToGrid w:val="0"/>
        </w:rPr>
      </w:pPr>
      <w:bookmarkStart w:id="17" w:name="_Toc352792611"/>
      <w:r>
        <w:rPr>
          <w:snapToGrid w:val="0"/>
        </w:rPr>
        <w:t>Benefícios do produto</w:t>
      </w:r>
      <w:bookmarkEnd w:id="1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515"/>
        <w:gridCol w:w="3119"/>
      </w:tblGrid>
      <w:tr w:rsidR="00F516E5" w:rsidTr="002A4C02">
        <w:tc>
          <w:tcPr>
            <w:tcW w:w="1225" w:type="dxa"/>
          </w:tcPr>
          <w:p w:rsidR="00F516E5" w:rsidRPr="000C53F8" w:rsidRDefault="00F516E5" w:rsidP="002E74E4">
            <w:pPr>
              <w:pStyle w:val="Tabela"/>
            </w:pPr>
            <w:r w:rsidRPr="000C53F8">
              <w:t>Número de ordem</w:t>
            </w:r>
          </w:p>
        </w:tc>
        <w:tc>
          <w:tcPr>
            <w:tcW w:w="4515" w:type="dxa"/>
          </w:tcPr>
          <w:p w:rsidR="00F516E5" w:rsidRPr="000C53F8" w:rsidRDefault="00F516E5" w:rsidP="002E74E4">
            <w:pPr>
              <w:pStyle w:val="Tabela"/>
            </w:pPr>
            <w:r w:rsidRPr="000C53F8">
              <w:t>Benefício</w:t>
            </w:r>
          </w:p>
        </w:tc>
        <w:tc>
          <w:tcPr>
            <w:tcW w:w="3119" w:type="dxa"/>
          </w:tcPr>
          <w:p w:rsidR="00F516E5" w:rsidRPr="000C53F8" w:rsidRDefault="00F516E5" w:rsidP="002E74E4">
            <w:pPr>
              <w:pStyle w:val="Tabela"/>
            </w:pPr>
            <w:r w:rsidRPr="000C53F8">
              <w:t>Valor para o cliente</w:t>
            </w:r>
          </w:p>
        </w:tc>
      </w:tr>
      <w:tr w:rsidR="00F516E5" w:rsidTr="002A4C02">
        <w:tc>
          <w:tcPr>
            <w:tcW w:w="1225" w:type="dxa"/>
          </w:tcPr>
          <w:p w:rsidR="00F516E5" w:rsidRPr="000C53F8" w:rsidRDefault="00F516E5" w:rsidP="002E74E4">
            <w:pPr>
              <w:pStyle w:val="Tabela"/>
            </w:pPr>
          </w:p>
        </w:tc>
        <w:tc>
          <w:tcPr>
            <w:tcW w:w="4515" w:type="dxa"/>
          </w:tcPr>
          <w:p w:rsidR="00F516E5" w:rsidRPr="000C53F8" w:rsidRDefault="00595CD0" w:rsidP="002E74E4">
            <w:pPr>
              <w:pStyle w:val="Tabela"/>
            </w:pPr>
            <w:r>
              <w:t>Facilitar a visualização de uma grande quantidade de dados</w:t>
            </w:r>
          </w:p>
        </w:tc>
        <w:tc>
          <w:tcPr>
            <w:tcW w:w="3119" w:type="dxa"/>
          </w:tcPr>
          <w:p w:rsidR="00F516E5" w:rsidRPr="000C53F8" w:rsidRDefault="00595CD0" w:rsidP="002E74E4">
            <w:pPr>
              <w:pStyle w:val="Tabela"/>
            </w:pPr>
            <w:r w:rsidRPr="000C53F8">
              <w:t>Essencial</w:t>
            </w:r>
          </w:p>
        </w:tc>
      </w:tr>
      <w:tr w:rsidR="00F516E5" w:rsidTr="002A4C02">
        <w:tc>
          <w:tcPr>
            <w:tcW w:w="1225" w:type="dxa"/>
          </w:tcPr>
          <w:p w:rsidR="00F516E5" w:rsidRPr="000C53F8" w:rsidRDefault="00F516E5" w:rsidP="002E74E4">
            <w:pPr>
              <w:pStyle w:val="Tabela"/>
            </w:pPr>
          </w:p>
        </w:tc>
        <w:tc>
          <w:tcPr>
            <w:tcW w:w="4515" w:type="dxa"/>
          </w:tcPr>
          <w:p w:rsidR="00F516E5" w:rsidRPr="000C53F8" w:rsidRDefault="002A4C02" w:rsidP="002E74E4">
            <w:pPr>
              <w:pStyle w:val="Tabela"/>
            </w:pPr>
            <w:r>
              <w:t>Permitir o acesso as informações em qualquer lugar</w:t>
            </w:r>
          </w:p>
        </w:tc>
        <w:tc>
          <w:tcPr>
            <w:tcW w:w="3119" w:type="dxa"/>
          </w:tcPr>
          <w:p w:rsidR="00F516E5" w:rsidRPr="000C53F8" w:rsidRDefault="002A4C02" w:rsidP="002E74E4">
            <w:pPr>
              <w:pStyle w:val="Tabela"/>
            </w:pPr>
            <w:r w:rsidRPr="000C53F8">
              <w:t>Essencial</w:t>
            </w:r>
          </w:p>
        </w:tc>
      </w:tr>
      <w:tr w:rsidR="00F516E5" w:rsidTr="002A4C02">
        <w:tc>
          <w:tcPr>
            <w:tcW w:w="1225" w:type="dxa"/>
          </w:tcPr>
          <w:p w:rsidR="00F516E5" w:rsidRPr="000C53F8" w:rsidRDefault="00F516E5" w:rsidP="002E74E4">
            <w:pPr>
              <w:pStyle w:val="Tabela"/>
            </w:pPr>
          </w:p>
        </w:tc>
        <w:tc>
          <w:tcPr>
            <w:tcW w:w="4515" w:type="dxa"/>
          </w:tcPr>
          <w:p w:rsidR="00F516E5" w:rsidRPr="000C53F8" w:rsidRDefault="00F516E5" w:rsidP="002E74E4">
            <w:pPr>
              <w:pStyle w:val="Tabela"/>
            </w:pPr>
          </w:p>
        </w:tc>
        <w:tc>
          <w:tcPr>
            <w:tcW w:w="3119" w:type="dxa"/>
          </w:tcPr>
          <w:p w:rsidR="00F516E5" w:rsidRPr="000C53F8" w:rsidRDefault="00F516E5" w:rsidP="002E74E4">
            <w:pPr>
              <w:pStyle w:val="Tabela"/>
            </w:pPr>
          </w:p>
        </w:tc>
      </w:tr>
    </w:tbl>
    <w:p w:rsidR="00F516E5" w:rsidRDefault="00F516E5" w:rsidP="002E74E4">
      <w:pPr>
        <w:pStyle w:val="BodyText"/>
      </w:pPr>
    </w:p>
    <w:p w:rsidR="001D2D2B" w:rsidRDefault="001D2D2B" w:rsidP="006A7180">
      <w:pPr>
        <w:pStyle w:val="Heading3"/>
        <w:spacing w:before="0" w:after="0" w:line="360" w:lineRule="auto"/>
        <w:jc w:val="both"/>
      </w:pPr>
      <w:bookmarkStart w:id="18" w:name="_Toc481911622"/>
      <w:bookmarkStart w:id="19" w:name="_Toc352792612"/>
      <w:r>
        <w:lastRenderedPageBreak/>
        <w:t>Materiais de referência</w:t>
      </w:r>
      <w:bookmarkEnd w:id="18"/>
      <w:bookmarkEnd w:id="1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1D2D2B" w:rsidTr="002A4C02">
        <w:tc>
          <w:tcPr>
            <w:tcW w:w="1225" w:type="dxa"/>
          </w:tcPr>
          <w:p w:rsidR="001D2D2B" w:rsidRPr="000C53F8" w:rsidRDefault="001D2D2B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1D2D2B" w:rsidRPr="000C53F8" w:rsidRDefault="001D2D2B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Tipo do material</w:t>
            </w:r>
          </w:p>
        </w:tc>
        <w:tc>
          <w:tcPr>
            <w:tcW w:w="5528" w:type="dxa"/>
          </w:tcPr>
          <w:p w:rsidR="001D2D2B" w:rsidRPr="000C53F8" w:rsidRDefault="001D2D2B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Referência bibliográfica</w:t>
            </w:r>
          </w:p>
        </w:tc>
      </w:tr>
      <w:tr w:rsidR="001D2D2B" w:rsidTr="002A4C02">
        <w:tc>
          <w:tcPr>
            <w:tcW w:w="1225" w:type="dxa"/>
          </w:tcPr>
          <w:p w:rsidR="001D2D2B" w:rsidRPr="000C53F8" w:rsidRDefault="00DC18E1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06" w:type="dxa"/>
          </w:tcPr>
          <w:p w:rsidR="001D2D2B" w:rsidRPr="000C53F8" w:rsidRDefault="001D2D2B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Pad</w:t>
            </w:r>
            <w:r w:rsidR="000139EA" w:rsidRPr="000C53F8">
              <w:rPr>
                <w:snapToGrid w:val="0"/>
              </w:rPr>
              <w:t>r</w:t>
            </w:r>
            <w:r w:rsidRPr="000C53F8">
              <w:rPr>
                <w:snapToGrid w:val="0"/>
              </w:rPr>
              <w:t>ão</w:t>
            </w:r>
          </w:p>
        </w:tc>
        <w:tc>
          <w:tcPr>
            <w:tcW w:w="5528" w:type="dxa"/>
          </w:tcPr>
          <w:p w:rsidR="001D2D2B" w:rsidRPr="000C53F8" w:rsidRDefault="00FE6FB2" w:rsidP="002E74E4">
            <w:pPr>
              <w:pStyle w:val="Tabela"/>
              <w:rPr>
                <w:snapToGrid w:val="0"/>
              </w:rPr>
            </w:pPr>
            <w:r w:rsidRPr="000C53F8">
              <w:t>Méto</w:t>
            </w:r>
            <w:r w:rsidR="000139EA" w:rsidRPr="000C53F8">
              <w:t>d</w:t>
            </w:r>
            <w:r w:rsidR="001D2D2B" w:rsidRPr="000C53F8">
              <w:t xml:space="preserve">o Prudente. </w:t>
            </w:r>
            <w:r w:rsidR="001D2D2B" w:rsidRPr="000C53F8">
              <w:rPr>
                <w:i/>
              </w:rPr>
              <w:t>Manual de Processos de Software</w:t>
            </w:r>
            <w:r w:rsidR="001D2D2B" w:rsidRPr="000C53F8">
              <w:t>. RT – UHI - 015/2000.</w:t>
            </w:r>
          </w:p>
        </w:tc>
      </w:tr>
      <w:tr w:rsidR="001D2D2B" w:rsidTr="002A4C02">
        <w:tc>
          <w:tcPr>
            <w:tcW w:w="1225" w:type="dxa"/>
          </w:tcPr>
          <w:p w:rsidR="001D2D2B" w:rsidRPr="000C53F8" w:rsidRDefault="00DC18E1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2106" w:type="dxa"/>
          </w:tcPr>
          <w:p w:rsidR="001D2D2B" w:rsidRPr="000C53F8" w:rsidRDefault="001D2D2B" w:rsidP="002E74E4">
            <w:pPr>
              <w:pStyle w:val="Tabela"/>
              <w:rPr>
                <w:snapToGrid w:val="0"/>
              </w:rPr>
            </w:pPr>
            <w:r w:rsidRPr="000C53F8">
              <w:t>Relatório</w:t>
            </w:r>
          </w:p>
        </w:tc>
        <w:tc>
          <w:tcPr>
            <w:tcW w:w="5528" w:type="dxa"/>
          </w:tcPr>
          <w:p w:rsidR="001D2D2B" w:rsidRPr="000C53F8" w:rsidRDefault="00DC18E1" w:rsidP="00DC18E1">
            <w:pPr>
              <w:pStyle w:val="Tabela"/>
              <w:rPr>
                <w:snapToGrid w:val="0"/>
              </w:rPr>
            </w:pPr>
            <w:r>
              <w:t>Relatorio final do</w:t>
            </w:r>
            <w:r w:rsidR="002A4C02">
              <w:t xml:space="preserve"> ex estagiári</w:t>
            </w:r>
            <w:r>
              <w:t>o</w:t>
            </w:r>
            <w:r w:rsidR="002A4C02">
              <w:t xml:space="preserve"> </w:t>
            </w:r>
            <w:r>
              <w:t>Antonio Luis</w:t>
            </w:r>
            <w:r w:rsidR="002A4C02">
              <w:t>.</w:t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3"/>
        <w:spacing w:before="0" w:after="0" w:line="360" w:lineRule="auto"/>
        <w:jc w:val="both"/>
      </w:pPr>
      <w:bookmarkStart w:id="20" w:name="_Toc481911623"/>
      <w:bookmarkStart w:id="21" w:name="_Toc352792613"/>
      <w:r>
        <w:t>Definições e siglas</w:t>
      </w:r>
      <w:bookmarkEnd w:id="20"/>
      <w:bookmarkEnd w:id="2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F516E5" w:rsidTr="009A3F47">
        <w:tc>
          <w:tcPr>
            <w:tcW w:w="1225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Sigla</w:t>
            </w:r>
          </w:p>
        </w:tc>
        <w:tc>
          <w:tcPr>
            <w:tcW w:w="5528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Definição</w:t>
            </w:r>
          </w:p>
        </w:tc>
      </w:tr>
      <w:tr w:rsidR="00F516E5" w:rsidTr="009A3F47">
        <w:tc>
          <w:tcPr>
            <w:tcW w:w="1225" w:type="dxa"/>
          </w:tcPr>
          <w:p w:rsidR="00F516E5" w:rsidRPr="000C53F8" w:rsidRDefault="00DC18E1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06" w:type="dxa"/>
          </w:tcPr>
          <w:p w:rsidR="00F516E5" w:rsidRPr="000C53F8" w:rsidRDefault="00CB6936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Discente</w:t>
            </w:r>
          </w:p>
        </w:tc>
        <w:tc>
          <w:tcPr>
            <w:tcW w:w="5528" w:type="dxa"/>
          </w:tcPr>
          <w:p w:rsidR="00F516E5" w:rsidRPr="000C53F8" w:rsidRDefault="00CB6936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Aluno</w:t>
            </w:r>
          </w:p>
        </w:tc>
      </w:tr>
      <w:tr w:rsidR="00F516E5" w:rsidTr="009A3F47">
        <w:tc>
          <w:tcPr>
            <w:tcW w:w="1225" w:type="dxa"/>
          </w:tcPr>
          <w:p w:rsidR="00F516E5" w:rsidRPr="000C53F8" w:rsidRDefault="00DC18E1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2106" w:type="dxa"/>
          </w:tcPr>
          <w:p w:rsidR="00F516E5" w:rsidRPr="000C53F8" w:rsidRDefault="00CB6936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Docente</w:t>
            </w:r>
          </w:p>
        </w:tc>
        <w:tc>
          <w:tcPr>
            <w:tcW w:w="5528" w:type="dxa"/>
          </w:tcPr>
          <w:p w:rsidR="00F516E5" w:rsidRPr="000C53F8" w:rsidRDefault="00CB6936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Professor</w:t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3"/>
        <w:spacing w:before="0" w:after="0" w:line="360" w:lineRule="auto"/>
        <w:jc w:val="both"/>
      </w:pPr>
      <w:bookmarkStart w:id="22" w:name="_Toc481911624"/>
      <w:bookmarkStart w:id="23" w:name="_Toc352792614"/>
      <w:r>
        <w:t>Visão geral deste documento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F516E5" w:rsidTr="001C1DAE">
        <w:trPr>
          <w:trHeight w:val="2103"/>
        </w:trPr>
        <w:tc>
          <w:tcPr>
            <w:tcW w:w="8780" w:type="dxa"/>
          </w:tcPr>
          <w:p w:rsidR="00752733" w:rsidRPr="000C53F8" w:rsidRDefault="00752733" w:rsidP="002E74E4">
            <w:pPr>
              <w:pStyle w:val="BodyText"/>
            </w:pPr>
            <w:r w:rsidRPr="000C53F8">
              <w:t>De acordo com o Padrão para Especificação de Requisitos de Software, ou seja:</w:t>
            </w:r>
          </w:p>
          <w:p w:rsidR="00752733" w:rsidRPr="000C53F8" w:rsidRDefault="00752733" w:rsidP="002E74E4">
            <w:pPr>
              <w:pStyle w:val="BodyText"/>
            </w:pPr>
            <w:r w:rsidRPr="000C53F8">
              <w:t>Parte 1: Descrição geral do produto</w:t>
            </w:r>
          </w:p>
          <w:p w:rsidR="00F516E5" w:rsidRPr="000C53F8" w:rsidRDefault="00752733" w:rsidP="00D839BB">
            <w:pPr>
              <w:pStyle w:val="BodyText"/>
            </w:pPr>
            <w:r w:rsidRPr="000C53F8">
              <w:t>Parte 2: Requisitos específicos</w:t>
            </w:r>
          </w:p>
        </w:tc>
      </w:tr>
    </w:tbl>
    <w:p w:rsidR="00F516E5" w:rsidRDefault="00F516E5" w:rsidP="002E74E4">
      <w:pPr>
        <w:pStyle w:val="BodyText"/>
      </w:pPr>
    </w:p>
    <w:p w:rsidR="0002024F" w:rsidRDefault="0002024F" w:rsidP="002E74E4">
      <w:pPr>
        <w:pStyle w:val="BodyText"/>
      </w:pPr>
    </w:p>
    <w:p w:rsidR="0002024F" w:rsidRDefault="0002024F" w:rsidP="0002024F">
      <w:pPr>
        <w:pStyle w:val="BodyText"/>
      </w:pPr>
    </w:p>
    <w:p w:rsidR="00F516E5" w:rsidRDefault="00F516E5" w:rsidP="006A7180">
      <w:pPr>
        <w:pStyle w:val="Heading2"/>
        <w:spacing w:before="0" w:after="0" w:line="360" w:lineRule="auto"/>
        <w:jc w:val="both"/>
      </w:pPr>
      <w:bookmarkStart w:id="24" w:name="_Toc481911625"/>
      <w:bookmarkStart w:id="25" w:name="_Toc352792615"/>
      <w:r>
        <w:lastRenderedPageBreak/>
        <w:t>Descrição geral do produto</w:t>
      </w:r>
      <w:bookmarkEnd w:id="24"/>
      <w:bookmarkEnd w:id="25"/>
    </w:p>
    <w:p w:rsidR="003016F5" w:rsidRDefault="003016F5" w:rsidP="003016F5">
      <w:pPr>
        <w:pStyle w:val="Heading3"/>
        <w:spacing w:before="0" w:after="0" w:line="360" w:lineRule="auto"/>
        <w:jc w:val="both"/>
      </w:pPr>
      <w:bookmarkStart w:id="26" w:name="_Toc481911626"/>
      <w:bookmarkStart w:id="27" w:name="_Toc352792616"/>
      <w:r>
        <w:t>Funcionalidades do produto</w:t>
      </w:r>
    </w:p>
    <w:p w:rsidR="003016F5" w:rsidRPr="003016F5" w:rsidRDefault="003016F5" w:rsidP="003016F5">
      <w:pPr>
        <w:pStyle w:val="Heading4"/>
      </w:pPr>
      <w:r>
        <w:t>Requisitos Funcionais</w:t>
      </w:r>
    </w:p>
    <w:tbl>
      <w:tblPr>
        <w:tblW w:w="9220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1537"/>
        <w:gridCol w:w="3343"/>
        <w:gridCol w:w="3351"/>
      </w:tblGrid>
      <w:tr w:rsidR="003016F5" w:rsidTr="003016F5"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Número de ordem</w:t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Nome da funcionalidade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3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Benefícios</w:t>
            </w:r>
          </w:p>
        </w:tc>
      </w:tr>
      <w:tr w:rsidR="003016F5" w:rsidTr="003016F5"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016F5" w:rsidRPr="003016F5" w:rsidRDefault="003016F5" w:rsidP="003016F5">
            <w:pPr>
              <w:pStyle w:val="Tabelareduzida"/>
              <w:numPr>
                <w:ilvl w:val="0"/>
                <w:numId w:val="16"/>
              </w:numPr>
              <w:suppressAutoHyphens/>
              <w:jc w:val="center"/>
              <w:rPr>
                <w:rFonts w:ascii="Calibri" w:hAnsi="Calibri"/>
              </w:rPr>
            </w:pP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016F5" w:rsidRP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Gerar Gráfico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P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Gerar gráfico para os dados escolhidos</w:t>
            </w:r>
          </w:p>
        </w:tc>
        <w:tc>
          <w:tcPr>
            <w:tcW w:w="3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P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Permite um meio visual de informações estatísticas</w:t>
            </w:r>
          </w:p>
        </w:tc>
      </w:tr>
      <w:tr w:rsidR="003016F5" w:rsidTr="003016F5"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016F5" w:rsidRDefault="003016F5" w:rsidP="003016F5">
            <w:pPr>
              <w:pStyle w:val="Tabelareduzida"/>
              <w:numPr>
                <w:ilvl w:val="0"/>
                <w:numId w:val="16"/>
              </w:numPr>
              <w:suppressAutoHyphens/>
              <w:jc w:val="center"/>
              <w:rPr>
                <w:rFonts w:ascii="Calibri" w:hAnsi="Calibri"/>
              </w:rPr>
            </w:pP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Exibir Gráfico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Exibe em tela o gráfico gerado</w:t>
            </w:r>
          </w:p>
        </w:tc>
        <w:tc>
          <w:tcPr>
            <w:tcW w:w="3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Exibição das informações estatísticas</w:t>
            </w:r>
          </w:p>
        </w:tc>
      </w:tr>
      <w:tr w:rsidR="003016F5" w:rsidTr="003016F5"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016F5" w:rsidRDefault="003016F5" w:rsidP="003016F5">
            <w:pPr>
              <w:pStyle w:val="Tabelareduzida"/>
              <w:numPr>
                <w:ilvl w:val="0"/>
                <w:numId w:val="16"/>
              </w:numPr>
              <w:suppressAutoHyphens/>
              <w:jc w:val="center"/>
              <w:rPr>
                <w:rFonts w:ascii="Calibri" w:hAnsi="Calibri"/>
              </w:rPr>
            </w:pP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Escolher Gráfico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Escolher quais dados serão usados num gráfico</w:t>
            </w:r>
          </w:p>
        </w:tc>
        <w:tc>
          <w:tcPr>
            <w:tcW w:w="3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Permite que diferentes gráficos sejam gerados</w:t>
            </w:r>
          </w:p>
        </w:tc>
      </w:tr>
      <w:tr w:rsidR="003016F5" w:rsidTr="003016F5"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016F5" w:rsidRDefault="003016F5" w:rsidP="003016F5">
            <w:pPr>
              <w:pStyle w:val="Tabelareduzida"/>
              <w:numPr>
                <w:ilvl w:val="0"/>
                <w:numId w:val="16"/>
              </w:numPr>
              <w:suppressAutoHyphens/>
              <w:jc w:val="center"/>
              <w:rPr>
                <w:rFonts w:ascii="Calibri" w:hAnsi="Calibri"/>
              </w:rPr>
            </w:pP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 de Gráfico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Alterar o tipo de gráfico a ser gerado</w:t>
            </w:r>
          </w:p>
        </w:tc>
        <w:tc>
          <w:tcPr>
            <w:tcW w:w="3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016F5" w:rsidRDefault="003016F5" w:rsidP="003016F5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Permite que gráficos sejam gerados de outras formas de modo que facilitem a visualização da informação pedida</w:t>
            </w:r>
          </w:p>
        </w:tc>
      </w:tr>
    </w:tbl>
    <w:p w:rsidR="00396901" w:rsidRDefault="00396901" w:rsidP="00396901">
      <w:pPr>
        <w:pStyle w:val="Heading4"/>
        <w:numPr>
          <w:ilvl w:val="0"/>
          <w:numId w:val="0"/>
        </w:numPr>
        <w:ind w:left="567"/>
      </w:pPr>
    </w:p>
    <w:p w:rsidR="003016F5" w:rsidRDefault="00396901" w:rsidP="00396901">
      <w:pPr>
        <w:pStyle w:val="Heading4"/>
      </w:pPr>
      <w:r>
        <w:t xml:space="preserve">Requisitos Não Funcionais </w:t>
      </w:r>
    </w:p>
    <w:tbl>
      <w:tblPr>
        <w:tblW w:w="9220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1537"/>
        <w:gridCol w:w="3343"/>
        <w:gridCol w:w="3351"/>
      </w:tblGrid>
      <w:tr w:rsidR="00396901" w:rsidTr="000C763B"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96901" w:rsidRDefault="00396901" w:rsidP="000C763B">
            <w:pPr>
              <w:pStyle w:val="Tabelareduzida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Número de ordem</w:t>
            </w: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96901" w:rsidRDefault="00396901" w:rsidP="000C763B">
            <w:pPr>
              <w:pStyle w:val="Tabelareduzida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Nome da funcionalidade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96901" w:rsidRDefault="00396901" w:rsidP="000C763B">
            <w:pPr>
              <w:pStyle w:val="Tabelareduzida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3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96901" w:rsidRDefault="00396901" w:rsidP="000C763B">
            <w:pPr>
              <w:pStyle w:val="Tabelareduzida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Benefícios</w:t>
            </w:r>
          </w:p>
        </w:tc>
      </w:tr>
      <w:tr w:rsidR="00396901" w:rsidTr="000C763B"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96901" w:rsidRPr="003016F5" w:rsidRDefault="00396901" w:rsidP="00396901">
            <w:pPr>
              <w:pStyle w:val="Tabelareduzida"/>
              <w:numPr>
                <w:ilvl w:val="0"/>
                <w:numId w:val="18"/>
              </w:numPr>
              <w:suppressAutoHyphens/>
              <w:jc w:val="center"/>
              <w:rPr>
                <w:rFonts w:ascii="Calibri" w:hAnsi="Calibri"/>
              </w:rPr>
            </w:pP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96901" w:rsidRPr="003016F5" w:rsidRDefault="00396901" w:rsidP="000C763B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Disponibilidade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96901" w:rsidRPr="003016F5" w:rsidRDefault="00396901" w:rsidP="000C763B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sistema deve estar disponível 24/7</w:t>
            </w:r>
          </w:p>
        </w:tc>
        <w:tc>
          <w:tcPr>
            <w:tcW w:w="3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96901" w:rsidRPr="003016F5" w:rsidRDefault="00396901" w:rsidP="000C763B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Permite que os usuários tenham acesso às informações em todos os momentos</w:t>
            </w:r>
          </w:p>
        </w:tc>
      </w:tr>
      <w:tr w:rsidR="00396901" w:rsidTr="000C763B"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96901" w:rsidRDefault="00396901" w:rsidP="00396901">
            <w:pPr>
              <w:pStyle w:val="Tabelareduzida"/>
              <w:numPr>
                <w:ilvl w:val="0"/>
                <w:numId w:val="18"/>
              </w:numPr>
              <w:suppressAutoHyphens/>
              <w:jc w:val="center"/>
              <w:rPr>
                <w:rFonts w:ascii="Calibri" w:hAnsi="Calibri"/>
              </w:rPr>
            </w:pPr>
          </w:p>
        </w:tc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396901" w:rsidRDefault="00396901" w:rsidP="000C763B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Tempo Hábil</w:t>
            </w:r>
          </w:p>
        </w:tc>
        <w:tc>
          <w:tcPr>
            <w:tcW w:w="3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96901" w:rsidRDefault="00396901" w:rsidP="000C763B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Servidor deve responder prontamente às requisições do sistema</w:t>
            </w:r>
          </w:p>
        </w:tc>
        <w:tc>
          <w:tcPr>
            <w:tcW w:w="3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96901" w:rsidRDefault="00396901" w:rsidP="000C763B">
            <w:pPr>
              <w:pStyle w:val="Tabelareduzid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uma resposta rápida ao usuário de modo que sua utilização do sistema não seja incômoda</w:t>
            </w:r>
          </w:p>
        </w:tc>
      </w:tr>
    </w:tbl>
    <w:p w:rsidR="003016F5" w:rsidRPr="003016F5" w:rsidRDefault="003016F5" w:rsidP="003016F5">
      <w:pPr>
        <w:pStyle w:val="Heading1"/>
        <w:numPr>
          <w:ilvl w:val="0"/>
          <w:numId w:val="0"/>
        </w:numPr>
        <w:jc w:val="left"/>
      </w:pPr>
    </w:p>
    <w:p w:rsidR="00F516E5" w:rsidRDefault="00F516E5" w:rsidP="006A7180">
      <w:pPr>
        <w:pStyle w:val="Heading3"/>
        <w:spacing w:before="0" w:after="0" w:line="360" w:lineRule="auto"/>
        <w:jc w:val="both"/>
      </w:pPr>
      <w:r>
        <w:t>Perspectiva do produto</w:t>
      </w:r>
      <w:bookmarkEnd w:id="26"/>
      <w:bookmarkEnd w:id="27"/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28" w:name="_Toc352792617"/>
      <w:r>
        <w:t>Diagrama de contexto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F516E5">
        <w:trPr>
          <w:trHeight w:val="4679"/>
        </w:trPr>
        <w:tc>
          <w:tcPr>
            <w:tcW w:w="8780" w:type="dxa"/>
          </w:tcPr>
          <w:p w:rsidR="00F516E5" w:rsidRPr="000C53F8" w:rsidRDefault="009B40EB" w:rsidP="002E74E4">
            <w:pPr>
              <w:pStyle w:val="Tabela"/>
            </w:pPr>
            <w:r w:rsidRPr="00DC18E1">
              <w:rPr>
                <w:noProof/>
                <w:lang w:val="en-US" w:eastAsia="en-US"/>
              </w:rPr>
              <w:drawing>
                <wp:inline distT="0" distB="0" distL="0" distR="0" wp14:anchorId="6A6C6743" wp14:editId="5BC26BE0">
                  <wp:extent cx="5082540" cy="3962400"/>
                  <wp:effectExtent l="0" t="0" r="3810" b="0"/>
                  <wp:docPr id="1" name="Picture 1" descr="Diagrama de Contex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grama de Contex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29" w:name="_Toc352792618"/>
      <w:r>
        <w:t>Interfaces de usuário</w:t>
      </w:r>
      <w:bookmarkEnd w:id="2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417"/>
        <w:gridCol w:w="1418"/>
        <w:gridCol w:w="1842"/>
        <w:gridCol w:w="3119"/>
      </w:tblGrid>
      <w:tr w:rsidR="00F516E5" w:rsidTr="007D0887">
        <w:trPr>
          <w:cantSplit/>
        </w:trPr>
        <w:tc>
          <w:tcPr>
            <w:tcW w:w="1063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Número de ordem</w:t>
            </w:r>
          </w:p>
        </w:tc>
        <w:tc>
          <w:tcPr>
            <w:tcW w:w="1417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Nome</w:t>
            </w:r>
          </w:p>
        </w:tc>
        <w:tc>
          <w:tcPr>
            <w:tcW w:w="1418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Ator</w:t>
            </w:r>
          </w:p>
        </w:tc>
        <w:tc>
          <w:tcPr>
            <w:tcW w:w="1842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Descrição</w:t>
            </w:r>
          </w:p>
        </w:tc>
      </w:tr>
      <w:tr w:rsidR="00F516E5" w:rsidTr="007D0887">
        <w:trPr>
          <w:cantSplit/>
        </w:trPr>
        <w:tc>
          <w:tcPr>
            <w:tcW w:w="1063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</w:p>
        </w:tc>
        <w:tc>
          <w:tcPr>
            <w:tcW w:w="1417" w:type="dxa"/>
          </w:tcPr>
          <w:p w:rsidR="00F516E5" w:rsidRPr="000C53F8" w:rsidRDefault="0002024F" w:rsidP="004D369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de </w:t>
            </w:r>
            <w:r w:rsidR="004D3692">
              <w:rPr>
                <w:snapToGrid w:val="0"/>
              </w:rPr>
              <w:t>Apresentação</w:t>
            </w:r>
          </w:p>
        </w:tc>
        <w:tc>
          <w:tcPr>
            <w:tcW w:w="1418" w:type="dxa"/>
          </w:tcPr>
          <w:p w:rsidR="00F516E5" w:rsidRPr="000C53F8" w:rsidRDefault="002A4C02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842" w:type="dxa"/>
          </w:tcPr>
          <w:p w:rsidR="00F516E5" w:rsidRPr="000C53F8" w:rsidRDefault="004D3692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Abrir sistema</w:t>
            </w:r>
          </w:p>
        </w:tc>
        <w:tc>
          <w:tcPr>
            <w:tcW w:w="3119" w:type="dxa"/>
          </w:tcPr>
          <w:p w:rsidR="00F516E5" w:rsidRPr="000C53F8" w:rsidRDefault="004D3692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Página inicial do sistema</w:t>
            </w:r>
          </w:p>
        </w:tc>
      </w:tr>
      <w:tr w:rsidR="007D0887" w:rsidTr="007D0887">
        <w:trPr>
          <w:cantSplit/>
        </w:trPr>
        <w:tc>
          <w:tcPr>
            <w:tcW w:w="1063" w:type="dxa"/>
          </w:tcPr>
          <w:p w:rsidR="007D0887" w:rsidRPr="000C53F8" w:rsidRDefault="007D0887" w:rsidP="002E74E4">
            <w:pPr>
              <w:pStyle w:val="Tabela"/>
              <w:rPr>
                <w:snapToGrid w:val="0"/>
              </w:rPr>
            </w:pPr>
          </w:p>
        </w:tc>
        <w:tc>
          <w:tcPr>
            <w:tcW w:w="1417" w:type="dxa"/>
          </w:tcPr>
          <w:p w:rsidR="007D0887" w:rsidRPr="000C53F8" w:rsidRDefault="004D3692" w:rsidP="0002024F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indicadores</w:t>
            </w:r>
          </w:p>
        </w:tc>
        <w:tc>
          <w:tcPr>
            <w:tcW w:w="1418" w:type="dxa"/>
          </w:tcPr>
          <w:p w:rsidR="007D0887" w:rsidRPr="000C53F8" w:rsidRDefault="009B4FDA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842" w:type="dxa"/>
          </w:tcPr>
          <w:p w:rsidR="007D0887" w:rsidRPr="000C53F8" w:rsidRDefault="004D3692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Abrir página de indicadores</w:t>
            </w:r>
          </w:p>
        </w:tc>
        <w:tc>
          <w:tcPr>
            <w:tcW w:w="3119" w:type="dxa"/>
          </w:tcPr>
          <w:p w:rsidR="007D0887" w:rsidRPr="000C53F8" w:rsidRDefault="004D3692" w:rsidP="009B4FDA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Interface/Página que permite mostrar os gráficos para o usuário</w:t>
            </w:r>
            <w:r w:rsidR="002C02B1">
              <w:rPr>
                <w:snapToGrid w:val="0"/>
              </w:rPr>
              <w:t>, além de informações básicas fixas</w:t>
            </w:r>
          </w:p>
        </w:tc>
      </w:tr>
      <w:tr w:rsidR="007D0887" w:rsidTr="007D0887">
        <w:trPr>
          <w:cantSplit/>
        </w:trPr>
        <w:tc>
          <w:tcPr>
            <w:tcW w:w="1063" w:type="dxa"/>
          </w:tcPr>
          <w:p w:rsidR="007D0887" w:rsidRPr="000C53F8" w:rsidRDefault="007D0887" w:rsidP="002E74E4">
            <w:pPr>
              <w:pStyle w:val="Tabela"/>
              <w:rPr>
                <w:snapToGrid w:val="0"/>
              </w:rPr>
            </w:pPr>
          </w:p>
        </w:tc>
        <w:tc>
          <w:tcPr>
            <w:tcW w:w="1417" w:type="dxa"/>
          </w:tcPr>
          <w:p w:rsidR="007D0887" w:rsidRPr="000C53F8" w:rsidRDefault="004D3692" w:rsidP="00885E2E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Sobre</w:t>
            </w:r>
          </w:p>
        </w:tc>
        <w:tc>
          <w:tcPr>
            <w:tcW w:w="1418" w:type="dxa"/>
          </w:tcPr>
          <w:p w:rsidR="007D0887" w:rsidRPr="000C53F8" w:rsidRDefault="00AA0D96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Usuário</w:t>
            </w:r>
          </w:p>
        </w:tc>
        <w:tc>
          <w:tcPr>
            <w:tcW w:w="1842" w:type="dxa"/>
          </w:tcPr>
          <w:p w:rsidR="007D0887" w:rsidRPr="000C53F8" w:rsidRDefault="004D3692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Sobre Sistema</w:t>
            </w:r>
          </w:p>
        </w:tc>
        <w:tc>
          <w:tcPr>
            <w:tcW w:w="3119" w:type="dxa"/>
          </w:tcPr>
          <w:p w:rsidR="007D0887" w:rsidRPr="000C53F8" w:rsidRDefault="004D3692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Interface/Página que mostra informações do sistema</w:t>
            </w:r>
          </w:p>
        </w:tc>
      </w:tr>
    </w:tbl>
    <w:p w:rsidR="00F516E5" w:rsidRDefault="00F516E5" w:rsidP="002E74E4">
      <w:pPr>
        <w:pStyle w:val="BodyText"/>
      </w:pPr>
    </w:p>
    <w:p w:rsidR="00CE6C3F" w:rsidRDefault="00CE6C3F" w:rsidP="002E74E4">
      <w:pPr>
        <w:pStyle w:val="BodyText"/>
      </w:pPr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30" w:name="_Toc352792619"/>
      <w:r>
        <w:t>Interfaces de hardware</w:t>
      </w:r>
      <w:bookmarkEnd w:id="30"/>
    </w:p>
    <w:p w:rsidR="00F516E5" w:rsidRDefault="00F03ED5" w:rsidP="002E74E4">
      <w:pPr>
        <w:pStyle w:val="BodyText"/>
      </w:pPr>
      <w:r>
        <w:t>Não aplicável.</w:t>
      </w:r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31" w:name="_Toc352792620"/>
      <w:r>
        <w:lastRenderedPageBreak/>
        <w:t>Interfaces de software</w:t>
      </w:r>
      <w:bookmarkEnd w:id="31"/>
    </w:p>
    <w:p w:rsidR="00F516E5" w:rsidRDefault="00350375" w:rsidP="002E74E4">
      <w:pPr>
        <w:pStyle w:val="BodyText"/>
      </w:pPr>
      <w:r>
        <w:t>Não aplicável.</w:t>
      </w:r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32" w:name="_Toc352792621"/>
      <w:r>
        <w:t>Interfaces de comunicação</w:t>
      </w:r>
      <w:bookmarkEnd w:id="32"/>
    </w:p>
    <w:p w:rsidR="00F516E5" w:rsidRDefault="00350375" w:rsidP="002E74E4">
      <w:pPr>
        <w:pStyle w:val="BodyText"/>
      </w:pPr>
      <w:r>
        <w:t>Não aplicável.</w:t>
      </w:r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33" w:name="_Toc352792622"/>
      <w:r>
        <w:t>Restrições de memória</w:t>
      </w:r>
      <w:bookmarkEnd w:id="33"/>
    </w:p>
    <w:p w:rsidR="00F516E5" w:rsidRDefault="00AE337A" w:rsidP="002E74E4">
      <w:pPr>
        <w:pStyle w:val="BodyText"/>
      </w:pPr>
      <w:r>
        <w:t>Não Aplicável</w:t>
      </w:r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34" w:name="_Toc352792623"/>
      <w:r>
        <w:t>Modos de operação</w:t>
      </w:r>
      <w:bookmarkEnd w:id="34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630"/>
        <w:gridCol w:w="1630"/>
        <w:gridCol w:w="4536"/>
      </w:tblGrid>
      <w:tr w:rsidR="00F516E5" w:rsidTr="00874ABD">
        <w:trPr>
          <w:cantSplit/>
        </w:trPr>
        <w:tc>
          <w:tcPr>
            <w:tcW w:w="1063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Número de ordem</w:t>
            </w:r>
          </w:p>
        </w:tc>
        <w:tc>
          <w:tcPr>
            <w:tcW w:w="1630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Tipo de operação</w:t>
            </w:r>
          </w:p>
        </w:tc>
        <w:tc>
          <w:tcPr>
            <w:tcW w:w="1630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Descrição da operação</w:t>
            </w:r>
          </w:p>
        </w:tc>
        <w:tc>
          <w:tcPr>
            <w:tcW w:w="4536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Detalhes de operação</w:t>
            </w:r>
          </w:p>
        </w:tc>
      </w:tr>
      <w:tr w:rsidR="00874ABD" w:rsidTr="00874ABD">
        <w:trPr>
          <w:cantSplit/>
        </w:trPr>
        <w:tc>
          <w:tcPr>
            <w:tcW w:w="1063" w:type="dxa"/>
          </w:tcPr>
          <w:p w:rsidR="00874ABD" w:rsidRPr="000C53F8" w:rsidRDefault="00874ABD" w:rsidP="002E74E4">
            <w:pPr>
              <w:pStyle w:val="Tabela"/>
              <w:rPr>
                <w:snapToGrid w:val="0"/>
              </w:rPr>
            </w:pPr>
          </w:p>
        </w:tc>
        <w:tc>
          <w:tcPr>
            <w:tcW w:w="1630" w:type="dxa"/>
          </w:tcPr>
          <w:p w:rsidR="00874ABD" w:rsidRPr="000C53F8" w:rsidRDefault="00946BCC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In</w:t>
            </w:r>
            <w:r w:rsidR="00A632BA" w:rsidRPr="000C53F8">
              <w:rPr>
                <w:snapToGrid w:val="0"/>
              </w:rPr>
              <w:t>terativa</w:t>
            </w:r>
          </w:p>
        </w:tc>
        <w:tc>
          <w:tcPr>
            <w:tcW w:w="1630" w:type="dxa"/>
          </w:tcPr>
          <w:p w:rsidR="00874ABD" w:rsidRPr="000C53F8" w:rsidRDefault="00A632BA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MODO USUÁRIO</w:t>
            </w:r>
          </w:p>
        </w:tc>
        <w:tc>
          <w:tcPr>
            <w:tcW w:w="4536" w:type="dxa"/>
          </w:tcPr>
          <w:p w:rsidR="00874ABD" w:rsidRPr="00AE337A" w:rsidRDefault="00A632BA" w:rsidP="004D3692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 xml:space="preserve">Modo de operação do </w:t>
            </w:r>
            <w:r w:rsidR="00AE337A" w:rsidRPr="00AE337A">
              <w:rPr>
                <w:b/>
                <w:snapToGrid w:val="0"/>
              </w:rPr>
              <w:t>Dashboar</w:t>
            </w:r>
            <w:r w:rsidR="00A7411D">
              <w:rPr>
                <w:b/>
                <w:snapToGrid w:val="0"/>
              </w:rPr>
              <w:t>d</w:t>
            </w:r>
            <w:r w:rsidR="00AE337A" w:rsidRPr="00AE337A">
              <w:rPr>
                <w:b/>
                <w:snapToGrid w:val="0"/>
              </w:rPr>
              <w:t>UFPI</w:t>
            </w:r>
            <w:r w:rsidR="00AE337A">
              <w:rPr>
                <w:b/>
                <w:snapToGrid w:val="0"/>
              </w:rPr>
              <w:t xml:space="preserve"> </w:t>
            </w:r>
            <w:r w:rsidR="00AE337A">
              <w:rPr>
                <w:snapToGrid w:val="0"/>
              </w:rPr>
              <w:t>em que o usuário pode ver gráficos relacionados a dados d</w:t>
            </w:r>
            <w:r w:rsidR="004D3692">
              <w:rPr>
                <w:snapToGrid w:val="0"/>
              </w:rPr>
              <w:t>a UFPI</w:t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35" w:name="_Toc352792624"/>
      <w:r>
        <w:t>Requisitos de adaptação ao ambiente</w:t>
      </w:r>
      <w:bookmarkEnd w:id="35"/>
    </w:p>
    <w:p w:rsidR="00F516E5" w:rsidRDefault="00AE337A" w:rsidP="002E74E4">
      <w:pPr>
        <w:pStyle w:val="BodyText"/>
      </w:pPr>
      <w:r>
        <w:t>N</w:t>
      </w:r>
      <w:r w:rsidR="00DB767C">
        <w:t>ão Aplicá</w:t>
      </w:r>
      <w:r>
        <w:t>vel</w:t>
      </w:r>
    </w:p>
    <w:p w:rsidR="00F516E5" w:rsidRDefault="00F516E5" w:rsidP="006A7180">
      <w:pPr>
        <w:pStyle w:val="Heading3"/>
        <w:spacing w:before="0" w:after="0" w:line="360" w:lineRule="auto"/>
        <w:jc w:val="both"/>
      </w:pPr>
      <w:bookmarkStart w:id="36" w:name="_Toc481911627"/>
      <w:bookmarkStart w:id="37" w:name="_Toc352792625"/>
      <w:r>
        <w:t>Funções do produto</w:t>
      </w:r>
      <w:bookmarkEnd w:id="36"/>
      <w:bookmarkEnd w:id="3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F516E5" w:rsidTr="005023E0">
        <w:trPr>
          <w:cantSplit/>
        </w:trPr>
        <w:tc>
          <w:tcPr>
            <w:tcW w:w="1063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Descrição</w:t>
            </w:r>
          </w:p>
        </w:tc>
      </w:tr>
      <w:tr w:rsidR="005023E0" w:rsidTr="005023E0">
        <w:trPr>
          <w:cantSplit/>
        </w:trPr>
        <w:tc>
          <w:tcPr>
            <w:tcW w:w="1063" w:type="dxa"/>
          </w:tcPr>
          <w:p w:rsidR="005023E0" w:rsidRPr="000C53F8" w:rsidRDefault="005023E0" w:rsidP="002E74E4">
            <w:pPr>
              <w:pStyle w:val="Tabela"/>
              <w:rPr>
                <w:snapToGrid w:val="0"/>
              </w:rPr>
            </w:pPr>
          </w:p>
        </w:tc>
        <w:tc>
          <w:tcPr>
            <w:tcW w:w="2126" w:type="dxa"/>
          </w:tcPr>
          <w:p w:rsidR="006D0103" w:rsidRPr="000C53F8" w:rsidRDefault="006D0103" w:rsidP="004D3692">
            <w:pPr>
              <w:pStyle w:val="Tabela"/>
            </w:pPr>
            <w:r>
              <w:t>Obter Gráficos</w:t>
            </w:r>
          </w:p>
        </w:tc>
        <w:tc>
          <w:tcPr>
            <w:tcW w:w="5670" w:type="dxa"/>
          </w:tcPr>
          <w:p w:rsidR="005023E0" w:rsidRPr="000C53F8" w:rsidRDefault="006D0103" w:rsidP="004D3692">
            <w:pPr>
              <w:pStyle w:val="Tabela"/>
            </w:pPr>
            <w:r>
              <w:t xml:space="preserve">Exibe diversos tipos de gráficos relacionados </w:t>
            </w:r>
            <w:r w:rsidR="004D3692">
              <w:t>aos dados pedidos pelo usuário</w:t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3"/>
        <w:spacing w:before="0" w:after="0" w:line="360" w:lineRule="auto"/>
        <w:jc w:val="both"/>
      </w:pPr>
      <w:bookmarkStart w:id="38" w:name="_Toc481911628"/>
      <w:bookmarkStart w:id="39" w:name="_Toc352792626"/>
      <w:r>
        <w:t>Usuários e sistemas externos</w:t>
      </w:r>
      <w:bookmarkEnd w:id="38"/>
      <w:bookmarkEnd w:id="39"/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40" w:name="_Toc352792627"/>
      <w:r>
        <w:t>Descrição</w:t>
      </w:r>
      <w:bookmarkEnd w:id="4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F516E5" w:rsidTr="002E5D97">
        <w:tc>
          <w:tcPr>
            <w:tcW w:w="1063" w:type="dxa"/>
          </w:tcPr>
          <w:p w:rsidR="00F516E5" w:rsidRPr="000C53F8" w:rsidRDefault="00F516E5" w:rsidP="002E74E4">
            <w:pPr>
              <w:pStyle w:val="Tabela"/>
            </w:pPr>
            <w:r w:rsidRPr="000C53F8">
              <w:t>Número de ordem</w:t>
            </w:r>
          </w:p>
        </w:tc>
        <w:tc>
          <w:tcPr>
            <w:tcW w:w="2268" w:type="dxa"/>
          </w:tcPr>
          <w:p w:rsidR="00F516E5" w:rsidRPr="000C53F8" w:rsidRDefault="00F516E5" w:rsidP="002E74E4">
            <w:pPr>
              <w:pStyle w:val="Tabela"/>
            </w:pPr>
            <w:r w:rsidRPr="000C53F8">
              <w:t>Ator</w:t>
            </w:r>
          </w:p>
        </w:tc>
        <w:tc>
          <w:tcPr>
            <w:tcW w:w="5528" w:type="dxa"/>
          </w:tcPr>
          <w:p w:rsidR="00F516E5" w:rsidRPr="000C53F8" w:rsidRDefault="00F516E5" w:rsidP="002E74E4">
            <w:pPr>
              <w:pStyle w:val="Tabela"/>
            </w:pPr>
            <w:r w:rsidRPr="000C53F8">
              <w:t>Definição</w:t>
            </w:r>
          </w:p>
        </w:tc>
      </w:tr>
      <w:tr w:rsidR="002E5D97" w:rsidTr="002E5D97">
        <w:tc>
          <w:tcPr>
            <w:tcW w:w="1063" w:type="dxa"/>
          </w:tcPr>
          <w:p w:rsidR="002E5D97" w:rsidRPr="000C53F8" w:rsidRDefault="002E5D97" w:rsidP="002E74E4">
            <w:pPr>
              <w:pStyle w:val="Tabela"/>
            </w:pPr>
          </w:p>
        </w:tc>
        <w:tc>
          <w:tcPr>
            <w:tcW w:w="2268" w:type="dxa"/>
          </w:tcPr>
          <w:p w:rsidR="002E5D97" w:rsidRPr="000C53F8" w:rsidRDefault="002E5D97" w:rsidP="002E74E4">
            <w:pPr>
              <w:pStyle w:val="Tabela"/>
            </w:pPr>
            <w:r w:rsidRPr="000C53F8">
              <w:t>Usuário</w:t>
            </w:r>
          </w:p>
        </w:tc>
        <w:tc>
          <w:tcPr>
            <w:tcW w:w="5528" w:type="dxa"/>
          </w:tcPr>
          <w:p w:rsidR="002E5D97" w:rsidRPr="000C53F8" w:rsidRDefault="002E5D97" w:rsidP="00BD3AAF">
            <w:pPr>
              <w:pStyle w:val="Tabela"/>
            </w:pPr>
            <w:r w:rsidRPr="000C53F8">
              <w:t xml:space="preserve">Usuário que </w:t>
            </w:r>
            <w:r w:rsidR="00BD3AAF">
              <w:t>deseja visualizar gráficos da aplicação</w:t>
            </w:r>
          </w:p>
        </w:tc>
      </w:tr>
      <w:tr w:rsidR="002E5D97" w:rsidTr="00BD3AAF">
        <w:trPr>
          <w:trHeight w:val="463"/>
        </w:trPr>
        <w:tc>
          <w:tcPr>
            <w:tcW w:w="1063" w:type="dxa"/>
          </w:tcPr>
          <w:p w:rsidR="002E5D97" w:rsidRPr="000C53F8" w:rsidRDefault="002E5D97" w:rsidP="002E74E4">
            <w:pPr>
              <w:pStyle w:val="Tabela"/>
            </w:pPr>
          </w:p>
        </w:tc>
        <w:tc>
          <w:tcPr>
            <w:tcW w:w="2268" w:type="dxa"/>
          </w:tcPr>
          <w:p w:rsidR="002E5D97" w:rsidRPr="000C53F8" w:rsidRDefault="00BD3AAF" w:rsidP="002E74E4">
            <w:pPr>
              <w:pStyle w:val="Tabela"/>
            </w:pPr>
            <w:r>
              <w:t>Administrador</w:t>
            </w:r>
          </w:p>
        </w:tc>
        <w:tc>
          <w:tcPr>
            <w:tcW w:w="5528" w:type="dxa"/>
          </w:tcPr>
          <w:p w:rsidR="002E5D97" w:rsidRPr="000C53F8" w:rsidRDefault="00BD3AAF" w:rsidP="002E74E4">
            <w:pPr>
              <w:pStyle w:val="Tabela"/>
            </w:pPr>
            <w:r>
              <w:t>Responsável por fazer a manutenção no sistema</w:t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41" w:name="_Toc352792628"/>
      <w:r>
        <w:t>Características dos usuários</w:t>
      </w:r>
      <w:bookmarkEnd w:id="41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418"/>
        <w:gridCol w:w="1275"/>
        <w:gridCol w:w="1843"/>
        <w:gridCol w:w="1701"/>
      </w:tblGrid>
      <w:tr w:rsidR="00F516E5">
        <w:trPr>
          <w:cantSplit/>
        </w:trPr>
        <w:tc>
          <w:tcPr>
            <w:tcW w:w="1204" w:type="dxa"/>
          </w:tcPr>
          <w:p w:rsidR="00F516E5" w:rsidRPr="000C53F8" w:rsidRDefault="00F516E5" w:rsidP="002E74E4">
            <w:pPr>
              <w:pStyle w:val="Tabela"/>
            </w:pPr>
            <w:r w:rsidRPr="000C53F8">
              <w:t>Número de ordem</w:t>
            </w:r>
          </w:p>
        </w:tc>
        <w:tc>
          <w:tcPr>
            <w:tcW w:w="1276" w:type="dxa"/>
          </w:tcPr>
          <w:p w:rsidR="00F516E5" w:rsidRPr="000C53F8" w:rsidRDefault="00F516E5" w:rsidP="002E74E4">
            <w:pPr>
              <w:pStyle w:val="Tabela"/>
            </w:pPr>
            <w:r w:rsidRPr="000C53F8">
              <w:t>Ator</w:t>
            </w:r>
          </w:p>
        </w:tc>
        <w:tc>
          <w:tcPr>
            <w:tcW w:w="1418" w:type="dxa"/>
          </w:tcPr>
          <w:p w:rsidR="00F516E5" w:rsidRPr="000C53F8" w:rsidRDefault="00F516E5" w:rsidP="002E74E4">
            <w:pPr>
              <w:pStyle w:val="Tabela"/>
            </w:pPr>
            <w:r w:rsidRPr="000C53F8">
              <w:t>Freqüência de uso</w:t>
            </w:r>
          </w:p>
        </w:tc>
        <w:tc>
          <w:tcPr>
            <w:tcW w:w="1275" w:type="dxa"/>
          </w:tcPr>
          <w:p w:rsidR="00F516E5" w:rsidRPr="000C53F8" w:rsidRDefault="00F516E5" w:rsidP="002E74E4">
            <w:pPr>
              <w:pStyle w:val="Tabela"/>
            </w:pPr>
            <w:r w:rsidRPr="000C53F8">
              <w:t>Nível de instrução</w:t>
            </w:r>
          </w:p>
        </w:tc>
        <w:tc>
          <w:tcPr>
            <w:tcW w:w="1843" w:type="dxa"/>
          </w:tcPr>
          <w:p w:rsidR="00F516E5" w:rsidRPr="000C53F8" w:rsidRDefault="00F516E5" w:rsidP="002E74E4">
            <w:pPr>
              <w:pStyle w:val="Tabela"/>
            </w:pPr>
            <w:r w:rsidRPr="000C53F8">
              <w:t>Proficiência na aplicação</w:t>
            </w:r>
          </w:p>
        </w:tc>
        <w:tc>
          <w:tcPr>
            <w:tcW w:w="1701" w:type="dxa"/>
          </w:tcPr>
          <w:p w:rsidR="00F516E5" w:rsidRPr="000C53F8" w:rsidRDefault="00F516E5" w:rsidP="002E74E4">
            <w:pPr>
              <w:pStyle w:val="Tabela"/>
            </w:pPr>
            <w:r w:rsidRPr="000C53F8">
              <w:t>Proficiência em informática</w:t>
            </w:r>
          </w:p>
        </w:tc>
      </w:tr>
      <w:tr w:rsidR="00C57605">
        <w:trPr>
          <w:cantSplit/>
        </w:trPr>
        <w:tc>
          <w:tcPr>
            <w:tcW w:w="1204" w:type="dxa"/>
          </w:tcPr>
          <w:p w:rsidR="00C57605" w:rsidRPr="000C53F8" w:rsidRDefault="00C57605" w:rsidP="002E74E4">
            <w:pPr>
              <w:pStyle w:val="Tabela"/>
            </w:pPr>
          </w:p>
        </w:tc>
        <w:tc>
          <w:tcPr>
            <w:tcW w:w="1276" w:type="dxa"/>
          </w:tcPr>
          <w:p w:rsidR="00C57605" w:rsidRPr="000C53F8" w:rsidRDefault="005B2D3B" w:rsidP="002E74E4">
            <w:pPr>
              <w:pStyle w:val="Tabela"/>
            </w:pPr>
            <w:r>
              <w:t>Usuário</w:t>
            </w:r>
          </w:p>
        </w:tc>
        <w:tc>
          <w:tcPr>
            <w:tcW w:w="1418" w:type="dxa"/>
          </w:tcPr>
          <w:p w:rsidR="00C57605" w:rsidRPr="000C53F8" w:rsidRDefault="00C57605" w:rsidP="002E74E4">
            <w:pPr>
              <w:pStyle w:val="Tabela"/>
            </w:pPr>
            <w:r w:rsidRPr="000C53F8">
              <w:t>Diário</w:t>
            </w:r>
          </w:p>
        </w:tc>
        <w:tc>
          <w:tcPr>
            <w:tcW w:w="1275" w:type="dxa"/>
          </w:tcPr>
          <w:p w:rsidR="00C57605" w:rsidRPr="000C53F8" w:rsidRDefault="00C57605" w:rsidP="002E74E4">
            <w:pPr>
              <w:pStyle w:val="Tabela"/>
            </w:pPr>
            <w:r w:rsidRPr="000C53F8">
              <w:t>2º grau</w:t>
            </w:r>
          </w:p>
        </w:tc>
        <w:tc>
          <w:tcPr>
            <w:tcW w:w="1843" w:type="dxa"/>
          </w:tcPr>
          <w:p w:rsidR="00C57605" w:rsidRPr="000C53F8" w:rsidRDefault="00C57605" w:rsidP="002E74E4">
            <w:pPr>
              <w:pStyle w:val="Tabela"/>
            </w:pPr>
            <w:r w:rsidRPr="000C53F8">
              <w:t>Operacional</w:t>
            </w:r>
          </w:p>
        </w:tc>
        <w:tc>
          <w:tcPr>
            <w:tcW w:w="1701" w:type="dxa"/>
          </w:tcPr>
          <w:p w:rsidR="00C57605" w:rsidRPr="000C53F8" w:rsidRDefault="00C57605" w:rsidP="002E74E4">
            <w:pPr>
              <w:pStyle w:val="Tabela"/>
            </w:pPr>
            <w:r w:rsidRPr="000C53F8">
              <w:t>Aplicação</w:t>
            </w:r>
          </w:p>
        </w:tc>
      </w:tr>
      <w:tr w:rsidR="00C57605">
        <w:trPr>
          <w:cantSplit/>
        </w:trPr>
        <w:tc>
          <w:tcPr>
            <w:tcW w:w="1204" w:type="dxa"/>
          </w:tcPr>
          <w:p w:rsidR="00C57605" w:rsidRPr="000C53F8" w:rsidRDefault="00C57605" w:rsidP="002E74E4">
            <w:pPr>
              <w:pStyle w:val="Tabela"/>
            </w:pPr>
          </w:p>
        </w:tc>
        <w:tc>
          <w:tcPr>
            <w:tcW w:w="1276" w:type="dxa"/>
          </w:tcPr>
          <w:p w:rsidR="00C57605" w:rsidRPr="000C53F8" w:rsidRDefault="005B2D3B" w:rsidP="002E74E4">
            <w:pPr>
              <w:pStyle w:val="Tabela"/>
            </w:pPr>
            <w:r>
              <w:t>Administrador</w:t>
            </w:r>
          </w:p>
        </w:tc>
        <w:tc>
          <w:tcPr>
            <w:tcW w:w="1418" w:type="dxa"/>
          </w:tcPr>
          <w:p w:rsidR="00C57605" w:rsidRPr="000C53F8" w:rsidRDefault="005B2D3B" w:rsidP="002E74E4">
            <w:pPr>
              <w:pStyle w:val="Tabela"/>
            </w:pPr>
            <w:r>
              <w:t>Semanal</w:t>
            </w:r>
          </w:p>
        </w:tc>
        <w:tc>
          <w:tcPr>
            <w:tcW w:w="1275" w:type="dxa"/>
          </w:tcPr>
          <w:p w:rsidR="00C57605" w:rsidRPr="000C53F8" w:rsidRDefault="005B2D3B" w:rsidP="002E74E4">
            <w:pPr>
              <w:pStyle w:val="Tabela"/>
            </w:pPr>
            <w:r>
              <w:t>3</w:t>
            </w:r>
            <w:r w:rsidR="00416120" w:rsidRPr="000C53F8">
              <w:t>º grau</w:t>
            </w:r>
          </w:p>
        </w:tc>
        <w:tc>
          <w:tcPr>
            <w:tcW w:w="1843" w:type="dxa"/>
          </w:tcPr>
          <w:p w:rsidR="00C57605" w:rsidRPr="000C53F8" w:rsidRDefault="00416120" w:rsidP="002E74E4">
            <w:pPr>
              <w:pStyle w:val="Tabela"/>
            </w:pPr>
            <w:r w:rsidRPr="000C53F8">
              <w:t>Operacional</w:t>
            </w:r>
          </w:p>
        </w:tc>
        <w:tc>
          <w:tcPr>
            <w:tcW w:w="1701" w:type="dxa"/>
          </w:tcPr>
          <w:p w:rsidR="00C57605" w:rsidRPr="000C53F8" w:rsidRDefault="00416120" w:rsidP="002E74E4">
            <w:pPr>
              <w:pStyle w:val="Tabela"/>
            </w:pPr>
            <w:r w:rsidRPr="000C53F8">
              <w:t>Aplicação</w:t>
            </w:r>
          </w:p>
          <w:p w:rsidR="00416120" w:rsidRPr="000C53F8" w:rsidRDefault="005B2D3B" w:rsidP="002E74E4">
            <w:pPr>
              <w:pStyle w:val="Tabela"/>
            </w:pPr>
            <w:r>
              <w:t>Desenvolvimento</w:t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3"/>
        <w:spacing w:before="0" w:after="0" w:line="360" w:lineRule="auto"/>
        <w:jc w:val="both"/>
      </w:pPr>
      <w:bookmarkStart w:id="42" w:name="_Toc481911629"/>
      <w:bookmarkStart w:id="43" w:name="_Toc352792629"/>
      <w:r>
        <w:lastRenderedPageBreak/>
        <w:t>Restrições</w:t>
      </w:r>
      <w:bookmarkEnd w:id="42"/>
      <w:bookmarkEnd w:id="43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7"/>
        <w:gridCol w:w="5640"/>
      </w:tblGrid>
      <w:tr w:rsidR="00F516E5" w:rsidTr="00510B2D">
        <w:trPr>
          <w:cantSplit/>
        </w:trPr>
        <w:tc>
          <w:tcPr>
            <w:tcW w:w="1063" w:type="dxa"/>
          </w:tcPr>
          <w:p w:rsidR="00F516E5" w:rsidRPr="000C53F8" w:rsidRDefault="00F516E5" w:rsidP="002E74E4">
            <w:pPr>
              <w:pStyle w:val="Tabela"/>
            </w:pPr>
            <w:r w:rsidRPr="000C53F8">
              <w:t>Número de ordem</w:t>
            </w:r>
          </w:p>
        </w:tc>
        <w:tc>
          <w:tcPr>
            <w:tcW w:w="2127" w:type="dxa"/>
          </w:tcPr>
          <w:p w:rsidR="00F516E5" w:rsidRPr="000C53F8" w:rsidRDefault="00F516E5" w:rsidP="002E74E4">
            <w:pPr>
              <w:pStyle w:val="Tabela"/>
            </w:pPr>
            <w:r w:rsidRPr="000C53F8">
              <w:t>Restrição</w:t>
            </w:r>
          </w:p>
        </w:tc>
        <w:tc>
          <w:tcPr>
            <w:tcW w:w="5640" w:type="dxa"/>
          </w:tcPr>
          <w:p w:rsidR="00F516E5" w:rsidRPr="000C53F8" w:rsidRDefault="00F516E5" w:rsidP="002E74E4">
            <w:pPr>
              <w:pStyle w:val="Tabela"/>
            </w:pPr>
            <w:r w:rsidRPr="000C53F8">
              <w:t>Descrição</w:t>
            </w:r>
          </w:p>
        </w:tc>
      </w:tr>
      <w:tr w:rsidR="00510B2D" w:rsidTr="00510B2D">
        <w:trPr>
          <w:cantSplit/>
        </w:trPr>
        <w:tc>
          <w:tcPr>
            <w:tcW w:w="1063" w:type="dxa"/>
          </w:tcPr>
          <w:p w:rsidR="00510B2D" w:rsidRPr="000C53F8" w:rsidRDefault="00510B2D" w:rsidP="002E74E4">
            <w:pPr>
              <w:pStyle w:val="Tabela"/>
            </w:pPr>
          </w:p>
        </w:tc>
        <w:tc>
          <w:tcPr>
            <w:tcW w:w="2127" w:type="dxa"/>
          </w:tcPr>
          <w:p w:rsidR="00510B2D" w:rsidRPr="000C53F8" w:rsidRDefault="00510B2D" w:rsidP="002E74E4">
            <w:pPr>
              <w:pStyle w:val="Tabela"/>
            </w:pPr>
            <w:r w:rsidRPr="000C53F8">
              <w:t>Ambiente</w:t>
            </w:r>
          </w:p>
        </w:tc>
        <w:tc>
          <w:tcPr>
            <w:tcW w:w="5640" w:type="dxa"/>
          </w:tcPr>
          <w:p w:rsidR="00510B2D" w:rsidRPr="000C53F8" w:rsidRDefault="00D25BBD" w:rsidP="004D3692">
            <w:pPr>
              <w:pStyle w:val="Tabela"/>
            </w:pPr>
            <w:r>
              <w:t xml:space="preserve">O ambiente operacional é os </w:t>
            </w:r>
            <w:r w:rsidR="005B2D3B">
              <w:t xml:space="preserve">navegadores Chrome, </w:t>
            </w:r>
            <w:r w:rsidR="004D3692">
              <w:t>Edge (IE)</w:t>
            </w:r>
            <w:r w:rsidR="005B2D3B">
              <w:t xml:space="preserve"> e Firefox mais recentes.</w:t>
            </w:r>
          </w:p>
        </w:tc>
      </w:tr>
      <w:tr w:rsidR="00916501" w:rsidTr="00510B2D">
        <w:trPr>
          <w:cantSplit/>
        </w:trPr>
        <w:tc>
          <w:tcPr>
            <w:tcW w:w="1063" w:type="dxa"/>
          </w:tcPr>
          <w:p w:rsidR="00916501" w:rsidRPr="000C53F8" w:rsidRDefault="00916501" w:rsidP="002E74E4">
            <w:pPr>
              <w:pStyle w:val="Tabela"/>
            </w:pPr>
          </w:p>
        </w:tc>
        <w:tc>
          <w:tcPr>
            <w:tcW w:w="2127" w:type="dxa"/>
          </w:tcPr>
          <w:p w:rsidR="00916501" w:rsidRPr="000C53F8" w:rsidRDefault="00916501" w:rsidP="002E74E4">
            <w:pPr>
              <w:pStyle w:val="Tabela"/>
            </w:pPr>
            <w:r w:rsidRPr="000C53F8">
              <w:t>Expansibilidade</w:t>
            </w:r>
          </w:p>
        </w:tc>
        <w:tc>
          <w:tcPr>
            <w:tcW w:w="5640" w:type="dxa"/>
          </w:tcPr>
          <w:p w:rsidR="00916501" w:rsidRPr="000C53F8" w:rsidRDefault="00916501" w:rsidP="005B2D3B">
            <w:pPr>
              <w:pStyle w:val="Tabela"/>
            </w:pPr>
            <w:r w:rsidRPr="000C53F8">
              <w:t xml:space="preserve">O produto deve ser desenvolvido levando-se em consideração que poderá ser expandido </w:t>
            </w:r>
            <w:r w:rsidR="005B2D3B">
              <w:t>para a adição de mais caso de uso</w:t>
            </w:r>
            <w:r w:rsidR="009E0C6F">
              <w:t xml:space="preserve"> e mudança no banco de dados</w:t>
            </w:r>
            <w:r w:rsidR="005B2D3B">
              <w:t>.</w:t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3"/>
        <w:spacing w:before="0" w:after="0" w:line="360" w:lineRule="auto"/>
        <w:jc w:val="both"/>
      </w:pPr>
      <w:bookmarkStart w:id="44" w:name="_Toc481911630"/>
      <w:bookmarkStart w:id="45" w:name="_Toc352792630"/>
      <w:r>
        <w:t>Hipóteses de trabalho</w:t>
      </w:r>
      <w:bookmarkEnd w:id="44"/>
      <w:bookmarkEnd w:id="45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4167"/>
        <w:gridCol w:w="3487"/>
      </w:tblGrid>
      <w:tr w:rsidR="00F516E5" w:rsidTr="005170A1">
        <w:trPr>
          <w:cantSplit/>
        </w:trPr>
        <w:tc>
          <w:tcPr>
            <w:tcW w:w="1063" w:type="dxa"/>
          </w:tcPr>
          <w:p w:rsidR="00F516E5" w:rsidRPr="000C53F8" w:rsidRDefault="00F516E5" w:rsidP="002E74E4">
            <w:pPr>
              <w:pStyle w:val="Tabela"/>
            </w:pPr>
            <w:r w:rsidRPr="000C53F8">
              <w:t>Número de ordem</w:t>
            </w:r>
          </w:p>
        </w:tc>
        <w:tc>
          <w:tcPr>
            <w:tcW w:w="4167" w:type="dxa"/>
          </w:tcPr>
          <w:p w:rsidR="00F516E5" w:rsidRPr="000C53F8" w:rsidRDefault="00F516E5" w:rsidP="002E74E4">
            <w:pPr>
              <w:pStyle w:val="Tabela"/>
            </w:pPr>
            <w:r w:rsidRPr="000C53F8">
              <w:t>Hipótese</w:t>
            </w:r>
          </w:p>
        </w:tc>
        <w:tc>
          <w:tcPr>
            <w:tcW w:w="3487" w:type="dxa"/>
          </w:tcPr>
          <w:p w:rsidR="00F516E5" w:rsidRPr="000C53F8" w:rsidRDefault="00F516E5" w:rsidP="002E74E4">
            <w:pPr>
              <w:pStyle w:val="Tabela"/>
            </w:pPr>
            <w:r w:rsidRPr="000C53F8">
              <w:t>De quem depende</w:t>
            </w:r>
          </w:p>
        </w:tc>
      </w:tr>
      <w:tr w:rsidR="005170A1" w:rsidTr="005170A1">
        <w:trPr>
          <w:cantSplit/>
        </w:trPr>
        <w:tc>
          <w:tcPr>
            <w:tcW w:w="1063" w:type="dxa"/>
          </w:tcPr>
          <w:p w:rsidR="005170A1" w:rsidRPr="000C53F8" w:rsidRDefault="005170A1" w:rsidP="002E74E4">
            <w:pPr>
              <w:pStyle w:val="Tabela"/>
            </w:pPr>
          </w:p>
        </w:tc>
        <w:tc>
          <w:tcPr>
            <w:tcW w:w="4167" w:type="dxa"/>
          </w:tcPr>
          <w:p w:rsidR="005170A1" w:rsidRPr="000C53F8" w:rsidRDefault="005170A1" w:rsidP="002E74E4">
            <w:pPr>
              <w:pStyle w:val="Tabela"/>
            </w:pPr>
            <w:r w:rsidRPr="000C53F8">
              <w:t>Deve ser utilizado o sistema de gestão de bancos de dados MySQL</w:t>
            </w:r>
            <w:r w:rsidR="00C72D16">
              <w:t>, CSV ou XML</w:t>
            </w:r>
            <w:r w:rsidRPr="000C53F8">
              <w:t>.</w:t>
            </w:r>
          </w:p>
        </w:tc>
        <w:tc>
          <w:tcPr>
            <w:tcW w:w="3487" w:type="dxa"/>
          </w:tcPr>
          <w:p w:rsidR="005170A1" w:rsidRPr="000C53F8" w:rsidRDefault="00C91EBC" w:rsidP="00C91EBC">
            <w:pPr>
              <w:pStyle w:val="Tabela"/>
            </w:pPr>
            <w:r>
              <w:t>UFPI</w:t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3"/>
        <w:keepLines/>
        <w:spacing w:before="0" w:after="0" w:line="360" w:lineRule="auto"/>
        <w:jc w:val="both"/>
      </w:pPr>
      <w:bookmarkStart w:id="46" w:name="_Toc481911631"/>
      <w:bookmarkStart w:id="47" w:name="_Toc352792631"/>
      <w:r>
        <w:t>Requisitos adiados</w:t>
      </w:r>
      <w:bookmarkEnd w:id="46"/>
      <w:bookmarkEnd w:id="47"/>
    </w:p>
    <w:p w:rsidR="00F516E5" w:rsidRDefault="005F7443" w:rsidP="002E74E4">
      <w:pPr>
        <w:pStyle w:val="BodyText"/>
      </w:pPr>
      <w:r>
        <w:t>Não aplicável.</w:t>
      </w:r>
    </w:p>
    <w:p w:rsidR="00F516E5" w:rsidRDefault="00F516E5" w:rsidP="006A7180">
      <w:pPr>
        <w:pStyle w:val="Heading2"/>
        <w:spacing w:before="0" w:after="0" w:line="360" w:lineRule="auto"/>
        <w:jc w:val="both"/>
      </w:pPr>
      <w:bookmarkStart w:id="48" w:name="_Toc481911632"/>
      <w:bookmarkStart w:id="49" w:name="_Toc352792632"/>
      <w:r>
        <w:lastRenderedPageBreak/>
        <w:t>Requisitos específicos</w:t>
      </w:r>
      <w:bookmarkEnd w:id="48"/>
      <w:bookmarkEnd w:id="49"/>
    </w:p>
    <w:p w:rsidR="00F516E5" w:rsidRDefault="00F516E5" w:rsidP="006A7180">
      <w:pPr>
        <w:pStyle w:val="Heading3"/>
        <w:spacing w:before="0" w:after="0" w:line="360" w:lineRule="auto"/>
        <w:jc w:val="both"/>
      </w:pPr>
      <w:bookmarkStart w:id="50" w:name="_Toc481911633"/>
      <w:bookmarkStart w:id="51" w:name="_Toc352792633"/>
      <w:r>
        <w:t>Requisitos de interface externa</w:t>
      </w:r>
      <w:bookmarkEnd w:id="50"/>
      <w:bookmarkEnd w:id="51"/>
    </w:p>
    <w:p w:rsidR="00F516E5" w:rsidRDefault="00F516E5" w:rsidP="006A7180">
      <w:pPr>
        <w:pStyle w:val="Heading4"/>
        <w:spacing w:before="0" w:after="0" w:line="360" w:lineRule="auto"/>
        <w:jc w:val="both"/>
      </w:pPr>
      <w:bookmarkStart w:id="52" w:name="_Toc352792634"/>
      <w:r>
        <w:t>Interfaces de usuário</w:t>
      </w:r>
      <w:bookmarkEnd w:id="52"/>
    </w:p>
    <w:p w:rsidR="00F516E5" w:rsidRDefault="00F516E5" w:rsidP="006A7180">
      <w:pPr>
        <w:pStyle w:val="Heading5"/>
        <w:keepLines/>
        <w:spacing w:before="0" w:after="0" w:line="360" w:lineRule="auto"/>
        <w:jc w:val="both"/>
      </w:pPr>
      <w:bookmarkStart w:id="53" w:name="_Toc352792635"/>
      <w:r>
        <w:t xml:space="preserve">Interface de usuário </w:t>
      </w:r>
      <w:bookmarkEnd w:id="53"/>
      <w:r w:rsidR="002413D8">
        <w:t>Obter Gráficos de Professores</w:t>
      </w:r>
    </w:p>
    <w:p w:rsidR="00F516E5" w:rsidRDefault="00F516E5" w:rsidP="006A7180">
      <w:pPr>
        <w:pStyle w:val="Heading6"/>
        <w:spacing w:before="0" w:after="0" w:line="360" w:lineRule="auto"/>
        <w:jc w:val="both"/>
      </w:pPr>
      <w:r>
        <w:t>Leiaute sugerido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516E5">
        <w:trPr>
          <w:trHeight w:val="1709"/>
        </w:trPr>
        <w:tc>
          <w:tcPr>
            <w:tcW w:w="9212" w:type="dxa"/>
          </w:tcPr>
          <w:p w:rsidR="00F516E5" w:rsidRPr="000C53F8" w:rsidRDefault="009B40EB" w:rsidP="002E74E4">
            <w:pPr>
              <w:pStyle w:val="Tabela"/>
            </w:pPr>
            <w:r w:rsidRPr="00F15889">
              <w:rPr>
                <w:noProof/>
                <w:lang w:val="en-US" w:eastAsia="en-US"/>
              </w:rPr>
              <w:drawing>
                <wp:inline distT="0" distB="0" distL="0" distR="0" wp14:anchorId="4CB157DA" wp14:editId="4A841A1D">
                  <wp:extent cx="7132320" cy="4457700"/>
                  <wp:effectExtent l="0" t="0" r="0" b="0"/>
                  <wp:docPr id="2" name="Picture 2" descr="alta_fide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lta_fide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232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6A7180">
      <w:pPr>
        <w:pStyle w:val="Heading6"/>
        <w:spacing w:before="0" w:after="0" w:line="360" w:lineRule="auto"/>
        <w:jc w:val="both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516E5">
        <w:trPr>
          <w:trHeight w:val="1241"/>
        </w:trPr>
        <w:tc>
          <w:tcPr>
            <w:tcW w:w="9212" w:type="dxa"/>
          </w:tcPr>
          <w:p w:rsidR="00F516E5" w:rsidRPr="000C53F8" w:rsidRDefault="00A15AE4" w:rsidP="00A15AE4">
            <w:pPr>
              <w:pStyle w:val="Tabela"/>
              <w:tabs>
                <w:tab w:val="left" w:pos="2244"/>
              </w:tabs>
            </w:pPr>
            <w:r>
              <w:t>Pode ser alterado de acordo com as necessidades do cliente.</w:t>
            </w:r>
          </w:p>
        </w:tc>
      </w:tr>
    </w:tbl>
    <w:p w:rsidR="00A70475" w:rsidRDefault="00A70475" w:rsidP="00A70475">
      <w:pPr>
        <w:pStyle w:val="Heading5"/>
        <w:keepLines/>
        <w:numPr>
          <w:ilvl w:val="0"/>
          <w:numId w:val="0"/>
        </w:numPr>
        <w:spacing w:before="0" w:after="0" w:line="360" w:lineRule="auto"/>
        <w:ind w:left="1008"/>
        <w:jc w:val="both"/>
      </w:pPr>
      <w:bookmarkStart w:id="54" w:name="_Toc352792636"/>
    </w:p>
    <w:p w:rsidR="00A70475" w:rsidRDefault="00A70475" w:rsidP="00A70475">
      <w:pPr>
        <w:pStyle w:val="BodyText"/>
      </w:pPr>
    </w:p>
    <w:p w:rsidR="00A70475" w:rsidRPr="00A70475" w:rsidRDefault="00A70475" w:rsidP="00A70475">
      <w:pPr>
        <w:pStyle w:val="BodyText"/>
      </w:pPr>
    </w:p>
    <w:p w:rsidR="00A70475" w:rsidRDefault="00A70475" w:rsidP="00A70475">
      <w:pPr>
        <w:pStyle w:val="Heading5"/>
        <w:keepLines/>
        <w:spacing w:before="0" w:after="0" w:line="360" w:lineRule="auto"/>
        <w:jc w:val="both"/>
      </w:pPr>
      <w:r>
        <w:lastRenderedPageBreak/>
        <w:t>Interface de usuário Obter Gráficos de Alunos</w:t>
      </w:r>
    </w:p>
    <w:p w:rsidR="00A70475" w:rsidRDefault="00A70475" w:rsidP="00A70475">
      <w:pPr>
        <w:pStyle w:val="Heading6"/>
        <w:spacing w:before="0" w:after="0" w:line="360" w:lineRule="auto"/>
        <w:jc w:val="both"/>
      </w:pPr>
      <w:r>
        <w:t>Leiaute sugerido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0475" w:rsidTr="00F20DF9">
        <w:trPr>
          <w:trHeight w:val="1709"/>
        </w:trPr>
        <w:tc>
          <w:tcPr>
            <w:tcW w:w="9212" w:type="dxa"/>
          </w:tcPr>
          <w:p w:rsidR="00A70475" w:rsidRPr="000C53F8" w:rsidRDefault="009B40EB" w:rsidP="00F20DF9">
            <w:pPr>
              <w:pStyle w:val="Tabela"/>
            </w:pPr>
            <w:r w:rsidRPr="00EB7B27">
              <w:rPr>
                <w:noProof/>
                <w:lang w:val="en-US" w:eastAsia="en-US"/>
              </w:rPr>
              <w:drawing>
                <wp:inline distT="0" distB="0" distL="0" distR="0" wp14:anchorId="52A723C2" wp14:editId="71139EF8">
                  <wp:extent cx="5760720" cy="3467100"/>
                  <wp:effectExtent l="0" t="0" r="0" b="0"/>
                  <wp:docPr id="4" name="Picture 4" descr="alta_fidelidad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lta_fidelidad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475" w:rsidRDefault="00A70475" w:rsidP="00A70475">
      <w:pPr>
        <w:pStyle w:val="BodyText"/>
      </w:pPr>
    </w:p>
    <w:p w:rsidR="00A70475" w:rsidRDefault="00A70475" w:rsidP="00A70475">
      <w:pPr>
        <w:pStyle w:val="BodyText"/>
      </w:pPr>
    </w:p>
    <w:p w:rsidR="00A70475" w:rsidRDefault="00A70475" w:rsidP="00A70475">
      <w:pPr>
        <w:pStyle w:val="Heading6"/>
        <w:spacing w:before="0" w:after="0" w:line="360" w:lineRule="auto"/>
        <w:jc w:val="both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7425D4" w:rsidTr="007425D4">
        <w:trPr>
          <w:trHeight w:val="1241"/>
        </w:trPr>
        <w:tc>
          <w:tcPr>
            <w:tcW w:w="9212" w:type="dxa"/>
          </w:tcPr>
          <w:p w:rsidR="007425D4" w:rsidRPr="000C53F8" w:rsidRDefault="007425D4" w:rsidP="007425D4">
            <w:pPr>
              <w:pStyle w:val="Tabela"/>
              <w:tabs>
                <w:tab w:val="left" w:pos="2244"/>
              </w:tabs>
            </w:pPr>
            <w:r>
              <w:t>Pode ser alterado de acordo com as necessidades do cliente.</w:t>
            </w:r>
          </w:p>
        </w:tc>
      </w:tr>
    </w:tbl>
    <w:p w:rsidR="00A70475" w:rsidRDefault="00A70475" w:rsidP="00A70475">
      <w:pPr>
        <w:pStyle w:val="Heading5"/>
        <w:keepLines/>
        <w:numPr>
          <w:ilvl w:val="0"/>
          <w:numId w:val="0"/>
        </w:numPr>
        <w:spacing w:before="0" w:after="0" w:line="360" w:lineRule="auto"/>
        <w:ind w:left="1008"/>
        <w:jc w:val="both"/>
      </w:pPr>
    </w:p>
    <w:p w:rsidR="00425D39" w:rsidRDefault="00425D39" w:rsidP="00425D39">
      <w:pPr>
        <w:pStyle w:val="BodyText"/>
      </w:pPr>
    </w:p>
    <w:p w:rsidR="00425D39" w:rsidRPr="00A70475" w:rsidRDefault="00425D39" w:rsidP="00425D39">
      <w:pPr>
        <w:pStyle w:val="BodyText"/>
      </w:pPr>
    </w:p>
    <w:p w:rsidR="00F516E5" w:rsidRDefault="00F516E5" w:rsidP="00BB4188">
      <w:pPr>
        <w:pStyle w:val="Heading3"/>
        <w:numPr>
          <w:ilvl w:val="2"/>
          <w:numId w:val="7"/>
        </w:numPr>
        <w:spacing w:before="0" w:after="0" w:line="360" w:lineRule="auto"/>
        <w:jc w:val="both"/>
      </w:pPr>
      <w:bookmarkStart w:id="55" w:name="_Toc481911634"/>
      <w:bookmarkStart w:id="56" w:name="_Toc352792648"/>
      <w:bookmarkEnd w:id="54"/>
      <w:r>
        <w:lastRenderedPageBreak/>
        <w:t>Requisitos funcionais</w:t>
      </w:r>
      <w:bookmarkEnd w:id="55"/>
      <w:bookmarkEnd w:id="56"/>
    </w:p>
    <w:p w:rsidR="00F516E5" w:rsidRDefault="00F516E5" w:rsidP="00BB4188">
      <w:pPr>
        <w:pStyle w:val="Heading4"/>
        <w:numPr>
          <w:ilvl w:val="3"/>
          <w:numId w:val="8"/>
        </w:numPr>
        <w:spacing w:before="0" w:after="0" w:line="360" w:lineRule="auto"/>
        <w:ind w:hanging="1587"/>
        <w:jc w:val="both"/>
      </w:pPr>
      <w:bookmarkStart w:id="57" w:name="_Toc352792649"/>
      <w:r>
        <w:t>Diagramas de casos de uso</w:t>
      </w:r>
      <w:bookmarkEnd w:id="57"/>
    </w:p>
    <w:p w:rsidR="00F516E5" w:rsidRDefault="00714EB1" w:rsidP="00BB4188">
      <w:pPr>
        <w:pStyle w:val="Heading5"/>
        <w:numPr>
          <w:ilvl w:val="4"/>
          <w:numId w:val="8"/>
        </w:numPr>
        <w:spacing w:before="0" w:after="0" w:line="360" w:lineRule="auto"/>
        <w:ind w:hanging="2284"/>
        <w:jc w:val="both"/>
      </w:pPr>
      <w:r>
        <w:t xml:space="preserve">  </w:t>
      </w:r>
      <w:bookmarkStart w:id="58" w:name="_Toc352792650"/>
      <w:r w:rsidR="00F516E5">
        <w:t xml:space="preserve">Diagrama de casos de uso </w:t>
      </w:r>
      <w:bookmarkEnd w:id="58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F516E5" w:rsidTr="00B33FBD">
        <w:trPr>
          <w:trHeight w:val="3548"/>
        </w:trPr>
        <w:tc>
          <w:tcPr>
            <w:tcW w:w="8780" w:type="dxa"/>
          </w:tcPr>
          <w:p w:rsidR="00F516E5" w:rsidRPr="000C53F8" w:rsidRDefault="009B40EB" w:rsidP="002E74E4">
            <w:pPr>
              <w:pStyle w:val="Tabela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35C7A6C" wp14:editId="2DD14233">
                  <wp:extent cx="5128380" cy="403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iagrama de caso de u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380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EB1" w:rsidRPr="00714EB1" w:rsidRDefault="00714EB1" w:rsidP="00714EB1">
      <w:pPr>
        <w:pStyle w:val="Heading5"/>
        <w:numPr>
          <w:ilvl w:val="0"/>
          <w:numId w:val="0"/>
        </w:numPr>
        <w:spacing w:before="0" w:after="0" w:line="360" w:lineRule="auto"/>
        <w:ind w:left="3560"/>
        <w:jc w:val="both"/>
      </w:pPr>
    </w:p>
    <w:p w:rsidR="00823981" w:rsidRPr="0095245D" w:rsidRDefault="00823981" w:rsidP="002E74E4">
      <w:pPr>
        <w:pStyle w:val="Tabela"/>
      </w:pPr>
    </w:p>
    <w:p w:rsidR="005446F0" w:rsidRDefault="005446F0" w:rsidP="00BB4188">
      <w:pPr>
        <w:pStyle w:val="Heading5"/>
        <w:numPr>
          <w:ilvl w:val="4"/>
          <w:numId w:val="8"/>
        </w:numPr>
        <w:spacing w:before="0" w:after="0" w:line="360" w:lineRule="auto"/>
        <w:ind w:hanging="2851"/>
        <w:jc w:val="both"/>
      </w:pPr>
      <w:bookmarkStart w:id="59" w:name="_Toc352792655"/>
      <w:r>
        <w:t xml:space="preserve">Caso de uso </w:t>
      </w:r>
      <w:bookmarkEnd w:id="59"/>
      <w:r w:rsidR="0099694F">
        <w:t>Abrir Sistema</w:t>
      </w:r>
    </w:p>
    <w:p w:rsidR="005446F0" w:rsidRDefault="005446F0" w:rsidP="00BB4188">
      <w:pPr>
        <w:pStyle w:val="Heading6"/>
        <w:numPr>
          <w:ilvl w:val="5"/>
          <w:numId w:val="8"/>
        </w:numPr>
        <w:spacing w:before="0" w:after="0" w:line="360" w:lineRule="auto"/>
        <w:ind w:hanging="2762"/>
        <w:jc w:val="both"/>
      </w:pPr>
      <w:r>
        <w:t>Precondições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446F0" w:rsidTr="000E621B">
        <w:trPr>
          <w:trHeight w:val="1133"/>
        </w:trPr>
        <w:tc>
          <w:tcPr>
            <w:tcW w:w="9212" w:type="dxa"/>
          </w:tcPr>
          <w:p w:rsidR="005446F0" w:rsidRPr="0099694F" w:rsidRDefault="0099694F" w:rsidP="0099694F">
            <w:pPr>
              <w:tabs>
                <w:tab w:val="left" w:pos="3624"/>
              </w:tabs>
            </w:pPr>
            <w:r>
              <w:t>Acesso à internet.</w:t>
            </w:r>
          </w:p>
        </w:tc>
      </w:tr>
    </w:tbl>
    <w:p w:rsidR="005446F0" w:rsidRDefault="005446F0" w:rsidP="002E74E4">
      <w:pPr>
        <w:pStyle w:val="BodyText"/>
      </w:pPr>
    </w:p>
    <w:p w:rsidR="005446F0" w:rsidRDefault="005446F0" w:rsidP="00BB4188">
      <w:pPr>
        <w:pStyle w:val="Heading6"/>
        <w:numPr>
          <w:ilvl w:val="5"/>
          <w:numId w:val="8"/>
        </w:numPr>
        <w:spacing w:before="0" w:after="0" w:line="360" w:lineRule="auto"/>
        <w:ind w:hanging="2762"/>
        <w:jc w:val="both"/>
      </w:pPr>
      <w:r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446F0" w:rsidTr="000E621B">
        <w:trPr>
          <w:trHeight w:val="2429"/>
        </w:trPr>
        <w:tc>
          <w:tcPr>
            <w:tcW w:w="9212" w:type="dxa"/>
          </w:tcPr>
          <w:p w:rsidR="0099694F" w:rsidRDefault="0099694F" w:rsidP="0099694F">
            <w:pPr>
              <w:pStyle w:val="ListNumber"/>
            </w:pPr>
            <w:r>
              <w:t>1 - O usuário acessa o sistema</w:t>
            </w:r>
          </w:p>
          <w:p w:rsidR="002E0248" w:rsidRPr="000C53F8" w:rsidRDefault="0099694F" w:rsidP="0099694F">
            <w:pPr>
              <w:pStyle w:val="ListNumber"/>
            </w:pPr>
            <w:r>
              <w:t xml:space="preserve">2 - </w:t>
            </w:r>
            <w:r w:rsidR="002E0248" w:rsidRPr="000C53F8">
              <w:t xml:space="preserve">O </w:t>
            </w:r>
            <w:r w:rsidR="00EE1345">
              <w:rPr>
                <w:b/>
                <w:bCs/>
                <w:u w:val="single"/>
              </w:rPr>
              <w:t>DashboardUFP</w:t>
            </w:r>
            <w:r w:rsidR="002E0248" w:rsidRPr="000C53F8">
              <w:rPr>
                <w:b/>
                <w:bCs/>
                <w:u w:val="single"/>
              </w:rPr>
              <w:t>I</w:t>
            </w:r>
            <w:r w:rsidR="002E0248" w:rsidRPr="000C53F8">
              <w:rPr>
                <w:b/>
                <w:bCs/>
              </w:rPr>
              <w:t xml:space="preserve"> </w:t>
            </w:r>
            <w:r w:rsidR="002E0248" w:rsidRPr="000C53F8">
              <w:t xml:space="preserve">exibe a Tela </w:t>
            </w:r>
            <w:r w:rsidR="00EE1345">
              <w:t>Principal</w:t>
            </w:r>
            <w:r>
              <w:t xml:space="preserve"> do sistema</w:t>
            </w:r>
            <w:r w:rsidR="002E0248" w:rsidRPr="000C53F8">
              <w:t>.</w:t>
            </w:r>
          </w:p>
          <w:p w:rsidR="008E07AA" w:rsidRPr="000C53F8" w:rsidRDefault="008E07AA" w:rsidP="008E07AA">
            <w:pPr>
              <w:pStyle w:val="Tabela"/>
            </w:pPr>
          </w:p>
        </w:tc>
      </w:tr>
    </w:tbl>
    <w:p w:rsidR="00594485" w:rsidRDefault="00594485" w:rsidP="006A7180">
      <w:pPr>
        <w:spacing w:line="360" w:lineRule="auto"/>
        <w:jc w:val="both"/>
      </w:pPr>
    </w:p>
    <w:p w:rsidR="00364913" w:rsidRDefault="00364913" w:rsidP="00364913">
      <w:pPr>
        <w:pStyle w:val="Heading5"/>
        <w:numPr>
          <w:ilvl w:val="4"/>
          <w:numId w:val="8"/>
        </w:numPr>
        <w:spacing w:before="0" w:after="0" w:line="360" w:lineRule="auto"/>
        <w:ind w:hanging="2851"/>
        <w:jc w:val="both"/>
      </w:pPr>
      <w:r>
        <w:lastRenderedPageBreak/>
        <w:t xml:space="preserve">Caso de uso </w:t>
      </w:r>
      <w:r w:rsidR="0099694F">
        <w:t>Exibir Gráfico</w:t>
      </w:r>
    </w:p>
    <w:p w:rsidR="00364913" w:rsidRDefault="00364913" w:rsidP="00364913">
      <w:pPr>
        <w:pStyle w:val="Heading6"/>
        <w:numPr>
          <w:ilvl w:val="5"/>
          <w:numId w:val="8"/>
        </w:numPr>
        <w:spacing w:before="0" w:after="0" w:line="360" w:lineRule="auto"/>
        <w:ind w:hanging="2762"/>
        <w:jc w:val="both"/>
      </w:pPr>
      <w:r>
        <w:t>Precondições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64913" w:rsidTr="00F20DF9">
        <w:trPr>
          <w:trHeight w:val="1133"/>
        </w:trPr>
        <w:tc>
          <w:tcPr>
            <w:tcW w:w="9212" w:type="dxa"/>
          </w:tcPr>
          <w:p w:rsidR="00364913" w:rsidRPr="0099694F" w:rsidRDefault="0099694F" w:rsidP="0099694F">
            <w:pPr>
              <w:tabs>
                <w:tab w:val="left" w:pos="1860"/>
              </w:tabs>
            </w:pPr>
            <w:r>
              <w:t>Ter informações cadastradas no banco de dados.</w:t>
            </w:r>
          </w:p>
        </w:tc>
      </w:tr>
    </w:tbl>
    <w:p w:rsidR="00364913" w:rsidRDefault="00364913" w:rsidP="00364913">
      <w:pPr>
        <w:pStyle w:val="BodyText"/>
      </w:pPr>
    </w:p>
    <w:p w:rsidR="00364913" w:rsidRDefault="00364913" w:rsidP="00364913">
      <w:pPr>
        <w:pStyle w:val="Heading6"/>
        <w:numPr>
          <w:ilvl w:val="5"/>
          <w:numId w:val="8"/>
        </w:numPr>
        <w:spacing w:before="0" w:after="0" w:line="360" w:lineRule="auto"/>
        <w:ind w:hanging="2762"/>
        <w:jc w:val="both"/>
      </w:pPr>
      <w:r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64913" w:rsidTr="00F20DF9">
        <w:trPr>
          <w:trHeight w:val="2429"/>
        </w:trPr>
        <w:tc>
          <w:tcPr>
            <w:tcW w:w="9212" w:type="dxa"/>
          </w:tcPr>
          <w:p w:rsidR="0099694F" w:rsidRDefault="00364913" w:rsidP="0099694F">
            <w:pPr>
              <w:pStyle w:val="ListNumber"/>
              <w:numPr>
                <w:ilvl w:val="0"/>
                <w:numId w:val="20"/>
              </w:numPr>
            </w:pPr>
            <w:r w:rsidRPr="000C53F8">
              <w:t xml:space="preserve">O </w:t>
            </w:r>
            <w:r w:rsidR="0099694F">
              <w:t>Usário acessa a aba Gráficos n</w:t>
            </w:r>
            <w:r w:rsidRPr="000C53F8">
              <w:t xml:space="preserve">a Tela </w:t>
            </w:r>
            <w:r>
              <w:t>Principal</w:t>
            </w:r>
            <w:r w:rsidRPr="000C53F8">
              <w:t>.</w:t>
            </w:r>
          </w:p>
          <w:p w:rsidR="00364913" w:rsidRPr="000C53F8" w:rsidRDefault="00364913" w:rsidP="0099694F">
            <w:pPr>
              <w:pStyle w:val="ListNumber"/>
              <w:numPr>
                <w:ilvl w:val="0"/>
                <w:numId w:val="20"/>
              </w:numPr>
            </w:pPr>
            <w:r w:rsidRPr="000C53F8">
              <w:t xml:space="preserve">O </w:t>
            </w:r>
            <w:r w:rsidR="0099694F">
              <w:rPr>
                <w:b/>
                <w:bCs/>
                <w:u w:val="single"/>
              </w:rPr>
              <w:t>DashboardUFP</w:t>
            </w:r>
            <w:r w:rsidR="0099694F" w:rsidRPr="000C53F8">
              <w:rPr>
                <w:b/>
                <w:bCs/>
                <w:u w:val="single"/>
              </w:rPr>
              <w:t>I</w:t>
            </w:r>
            <w:r w:rsidR="0099694F">
              <w:rPr>
                <w:b/>
                <w:bCs/>
              </w:rPr>
              <w:t xml:space="preserve"> </w:t>
            </w:r>
            <w:r w:rsidR="0099694F">
              <w:rPr>
                <w:bCs/>
              </w:rPr>
              <w:t>retorna a página com gráficos</w:t>
            </w:r>
            <w:r>
              <w:t>.</w:t>
            </w:r>
          </w:p>
        </w:tc>
      </w:tr>
    </w:tbl>
    <w:p w:rsidR="00364913" w:rsidRDefault="00364913" w:rsidP="00364913">
      <w:pPr>
        <w:pStyle w:val="BodyText"/>
      </w:pPr>
    </w:p>
    <w:p w:rsidR="00364913" w:rsidRDefault="00364913" w:rsidP="00364913">
      <w:pPr>
        <w:spacing w:line="360" w:lineRule="auto"/>
        <w:jc w:val="both"/>
      </w:pPr>
    </w:p>
    <w:p w:rsidR="00364913" w:rsidRDefault="0099694F" w:rsidP="00364913">
      <w:pPr>
        <w:pStyle w:val="Heading5"/>
        <w:numPr>
          <w:ilvl w:val="4"/>
          <w:numId w:val="8"/>
        </w:numPr>
        <w:spacing w:before="0" w:after="0" w:line="360" w:lineRule="auto"/>
        <w:ind w:hanging="2851"/>
        <w:jc w:val="both"/>
      </w:pPr>
      <w:r>
        <w:t>Caso de uso Alterar tipo de gráfico</w:t>
      </w:r>
    </w:p>
    <w:p w:rsidR="00364913" w:rsidRDefault="00364913" w:rsidP="00364913">
      <w:pPr>
        <w:pStyle w:val="Heading6"/>
        <w:numPr>
          <w:ilvl w:val="5"/>
          <w:numId w:val="8"/>
        </w:numPr>
        <w:spacing w:before="0" w:after="0" w:line="360" w:lineRule="auto"/>
        <w:ind w:hanging="2762"/>
        <w:jc w:val="both"/>
      </w:pPr>
      <w:r>
        <w:t>Precondições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64913" w:rsidTr="00F20DF9">
        <w:trPr>
          <w:trHeight w:val="1133"/>
        </w:trPr>
        <w:tc>
          <w:tcPr>
            <w:tcW w:w="9212" w:type="dxa"/>
          </w:tcPr>
          <w:p w:rsidR="00364913" w:rsidRPr="0099694F" w:rsidRDefault="00B05465" w:rsidP="0099694F">
            <w:pPr>
              <w:tabs>
                <w:tab w:val="left" w:pos="3924"/>
              </w:tabs>
            </w:pPr>
            <w:r>
              <w:rPr>
                <w:sz w:val="22"/>
              </w:rPr>
              <w:t>O U</w:t>
            </w:r>
            <w:r w:rsidR="0099694F" w:rsidRPr="0099694F">
              <w:rPr>
                <w:sz w:val="22"/>
              </w:rPr>
              <w:t>suário está na tela Gráficos e um ou mais gráfico(s) foi(ram) exibido(s)</w:t>
            </w:r>
          </w:p>
        </w:tc>
      </w:tr>
    </w:tbl>
    <w:p w:rsidR="00364913" w:rsidRDefault="00364913" w:rsidP="00364913">
      <w:pPr>
        <w:pStyle w:val="BodyText"/>
      </w:pPr>
    </w:p>
    <w:p w:rsidR="00364913" w:rsidRDefault="00364913" w:rsidP="00364913">
      <w:pPr>
        <w:pStyle w:val="Heading6"/>
        <w:numPr>
          <w:ilvl w:val="5"/>
          <w:numId w:val="8"/>
        </w:numPr>
        <w:spacing w:before="0" w:after="0" w:line="360" w:lineRule="auto"/>
        <w:ind w:hanging="2762"/>
        <w:jc w:val="both"/>
      </w:pPr>
      <w:r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64913" w:rsidTr="00F20DF9">
        <w:trPr>
          <w:trHeight w:val="2429"/>
        </w:trPr>
        <w:tc>
          <w:tcPr>
            <w:tcW w:w="9212" w:type="dxa"/>
          </w:tcPr>
          <w:p w:rsidR="0099694F" w:rsidRDefault="0099694F" w:rsidP="0099694F">
            <w:pPr>
              <w:pStyle w:val="Tabela"/>
              <w:ind w:left="660"/>
            </w:pPr>
            <w:r>
              <w:t xml:space="preserve">1 - </w:t>
            </w:r>
            <w:r w:rsidR="00B05465">
              <w:t>O U</w:t>
            </w:r>
            <w:r>
              <w:t>suário seleciona um tipo de gráfico diferente no menu dropdown.</w:t>
            </w:r>
          </w:p>
          <w:p w:rsidR="00364913" w:rsidRPr="000C53F8" w:rsidRDefault="0099694F" w:rsidP="0099694F">
            <w:pPr>
              <w:pStyle w:val="Tabela"/>
              <w:ind w:left="660"/>
            </w:pPr>
            <w:r>
              <w:t>2 - A aplicação atualiza para exibir o gráfico correspondete ao escolhido.</w:t>
            </w:r>
          </w:p>
        </w:tc>
      </w:tr>
    </w:tbl>
    <w:p w:rsidR="00364913" w:rsidRDefault="00364913" w:rsidP="00364913">
      <w:pPr>
        <w:pStyle w:val="BodyText"/>
      </w:pPr>
    </w:p>
    <w:p w:rsidR="00364913" w:rsidRDefault="00364913" w:rsidP="00364913">
      <w:pPr>
        <w:pStyle w:val="BodyText"/>
      </w:pPr>
    </w:p>
    <w:p w:rsidR="00364913" w:rsidRDefault="00364913" w:rsidP="0099694F">
      <w:pPr>
        <w:pStyle w:val="Heading6"/>
        <w:numPr>
          <w:ilvl w:val="5"/>
          <w:numId w:val="8"/>
        </w:numPr>
        <w:spacing w:before="0" w:after="0" w:line="360" w:lineRule="auto"/>
        <w:ind w:hanging="2762"/>
        <w:jc w:val="both"/>
      </w:pPr>
      <w:r>
        <w:lastRenderedPageBreak/>
        <w:t>Fluxos alternativos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364913" w:rsidTr="00F20DF9">
        <w:trPr>
          <w:trHeight w:val="570"/>
        </w:trPr>
        <w:tc>
          <w:tcPr>
            <w:tcW w:w="1488" w:type="dxa"/>
          </w:tcPr>
          <w:p w:rsidR="00364913" w:rsidRPr="000C53F8" w:rsidRDefault="00364913" w:rsidP="00F20DF9">
            <w:pPr>
              <w:pStyle w:val="Tabela"/>
            </w:pPr>
            <w:r w:rsidRPr="000C53F8">
              <w:t>Precondições</w:t>
            </w:r>
          </w:p>
        </w:tc>
        <w:tc>
          <w:tcPr>
            <w:tcW w:w="7724" w:type="dxa"/>
          </w:tcPr>
          <w:p w:rsidR="00364913" w:rsidRPr="000C53F8" w:rsidRDefault="00B05465" w:rsidP="00B05465">
            <w:pPr>
              <w:pStyle w:val="Tabela"/>
            </w:pPr>
            <w:r>
              <w:t xml:space="preserve">O </w:t>
            </w:r>
            <w:r>
              <w:t>U</w:t>
            </w:r>
            <w:r>
              <w:t>suário seleciona um tipo de gráfico diferente no menu dropdown</w:t>
            </w:r>
          </w:p>
        </w:tc>
      </w:tr>
      <w:tr w:rsidR="00364913" w:rsidTr="00F20DF9">
        <w:trPr>
          <w:trHeight w:val="2659"/>
        </w:trPr>
        <w:tc>
          <w:tcPr>
            <w:tcW w:w="1488" w:type="dxa"/>
          </w:tcPr>
          <w:p w:rsidR="00364913" w:rsidRPr="000C53F8" w:rsidRDefault="00364913" w:rsidP="00F20DF9">
            <w:pPr>
              <w:pStyle w:val="Tabela"/>
            </w:pPr>
            <w:r w:rsidRPr="000C53F8">
              <w:t>Passos</w:t>
            </w:r>
          </w:p>
        </w:tc>
        <w:tc>
          <w:tcPr>
            <w:tcW w:w="7724" w:type="dxa"/>
          </w:tcPr>
          <w:p w:rsidR="00B05465" w:rsidRDefault="00B05465" w:rsidP="00B05465">
            <w:pPr>
              <w:pStyle w:val="Tabela"/>
              <w:numPr>
                <w:ilvl w:val="0"/>
                <w:numId w:val="21"/>
              </w:numPr>
            </w:pPr>
            <w:r>
              <w:t>Os dados não comportam esse tipo de gráfico.</w:t>
            </w:r>
          </w:p>
          <w:p w:rsidR="00B05465" w:rsidRDefault="00B05465" w:rsidP="00B05465">
            <w:pPr>
              <w:pStyle w:val="Tabela"/>
              <w:numPr>
                <w:ilvl w:val="0"/>
                <w:numId w:val="21"/>
              </w:numPr>
            </w:pPr>
            <w:r>
              <w:t xml:space="preserve">O </w:t>
            </w:r>
            <w:r w:rsidRPr="00B05465">
              <w:rPr>
                <w:b/>
                <w:bCs/>
                <w:u w:val="single"/>
              </w:rPr>
              <w:t>DashboardUFPI</w:t>
            </w:r>
            <w:r w:rsidRPr="00B05465">
              <w:rPr>
                <w:b/>
                <w:bCs/>
              </w:rPr>
              <w:t xml:space="preserve"> </w:t>
            </w:r>
            <w:r>
              <w:t>exibe um alerta.</w:t>
            </w:r>
          </w:p>
          <w:p w:rsidR="00B05465" w:rsidRPr="000C53F8" w:rsidRDefault="00B05465" w:rsidP="00B05465">
            <w:pPr>
              <w:pStyle w:val="Tabela"/>
              <w:numPr>
                <w:ilvl w:val="0"/>
                <w:numId w:val="21"/>
              </w:numPr>
            </w:pPr>
            <w:r>
              <w:t>O gráfico originalmente exibido não é alterado</w:t>
            </w:r>
            <w:bookmarkStart w:id="60" w:name="_GoBack"/>
            <w:bookmarkEnd w:id="60"/>
          </w:p>
        </w:tc>
      </w:tr>
    </w:tbl>
    <w:p w:rsidR="00AC5104" w:rsidRDefault="00AC5104" w:rsidP="002E74E4">
      <w:pPr>
        <w:pStyle w:val="BodyText"/>
      </w:pPr>
    </w:p>
    <w:p w:rsidR="00AC5104" w:rsidRDefault="00AC5104" w:rsidP="002E74E4">
      <w:pPr>
        <w:pStyle w:val="BodyText"/>
      </w:pPr>
    </w:p>
    <w:p w:rsidR="00F516E5" w:rsidRDefault="002E74E4" w:rsidP="00D4066D">
      <w:pPr>
        <w:pStyle w:val="Heading3"/>
        <w:numPr>
          <w:ilvl w:val="2"/>
          <w:numId w:val="10"/>
        </w:numPr>
        <w:spacing w:before="0" w:after="0" w:line="360" w:lineRule="auto"/>
        <w:ind w:left="1134" w:hanging="992"/>
        <w:jc w:val="both"/>
      </w:pPr>
      <w:bookmarkStart w:id="61" w:name="_Toc481911635"/>
      <w:r>
        <w:t xml:space="preserve">    </w:t>
      </w:r>
      <w:bookmarkStart w:id="62" w:name="_Toc352792658"/>
      <w:r w:rsidR="00F516E5">
        <w:t>Requisitos não funcionais</w:t>
      </w:r>
      <w:bookmarkEnd w:id="61"/>
      <w:bookmarkEnd w:id="62"/>
    </w:p>
    <w:p w:rsidR="0095245D" w:rsidRPr="0095245D" w:rsidRDefault="00F516E5" w:rsidP="00B73042">
      <w:pPr>
        <w:pStyle w:val="Heading4"/>
        <w:numPr>
          <w:ilvl w:val="3"/>
          <w:numId w:val="10"/>
        </w:numPr>
        <w:spacing w:before="0" w:after="0" w:line="360" w:lineRule="auto"/>
        <w:ind w:hanging="1871"/>
        <w:jc w:val="both"/>
      </w:pPr>
      <w:bookmarkStart w:id="63" w:name="_Toc352792659"/>
      <w:r>
        <w:t>Requisitos de desempenho</w:t>
      </w:r>
      <w:bookmarkEnd w:id="63"/>
    </w:p>
    <w:p w:rsidR="0095245D" w:rsidRDefault="00234441" w:rsidP="00BB4188">
      <w:pPr>
        <w:pStyle w:val="Heading5"/>
        <w:numPr>
          <w:ilvl w:val="4"/>
          <w:numId w:val="9"/>
        </w:numPr>
        <w:spacing w:before="0" w:after="0" w:line="360" w:lineRule="auto"/>
        <w:ind w:firstLine="196"/>
        <w:jc w:val="both"/>
      </w:pPr>
      <w:bookmarkStart w:id="64" w:name="_Toc352792661"/>
      <w:r>
        <w:t xml:space="preserve">Requisito de </w:t>
      </w:r>
      <w:r w:rsidR="00294165">
        <w:t>desempenho Pesquisa</w:t>
      </w:r>
      <w:r w:rsidR="0095245D">
        <w:t xml:space="preserve"> no Banco de D</w:t>
      </w:r>
      <w:r>
        <w:t>ados</w:t>
      </w:r>
      <w:bookmarkEnd w:id="64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5245D" w:rsidTr="00FF518F">
        <w:trPr>
          <w:trHeight w:val="1193"/>
        </w:trPr>
        <w:tc>
          <w:tcPr>
            <w:tcW w:w="9212" w:type="dxa"/>
          </w:tcPr>
          <w:p w:rsidR="0095245D" w:rsidRPr="000C53F8" w:rsidRDefault="0095245D" w:rsidP="002413D8">
            <w:pPr>
              <w:pStyle w:val="Tabela"/>
            </w:pPr>
            <w:r w:rsidRPr="000C53F8">
              <w:t xml:space="preserve">O tempo de totalização da </w:t>
            </w:r>
            <w:r w:rsidRPr="000C53F8">
              <w:rPr>
                <w:b/>
                <w:bCs/>
              </w:rPr>
              <w:t>Pesquisa no Banco de Dados</w:t>
            </w:r>
            <w:r w:rsidRPr="000C53F8">
              <w:t xml:space="preserve"> (isto é, o intervalo de tempo de qualquer consulta ao banco de dados do </w:t>
            </w:r>
            <w:r w:rsidR="00294165">
              <w:t>dashboardUFPI</w:t>
            </w:r>
            <w:r w:rsidR="00294165" w:rsidRPr="000C53F8">
              <w:t>)</w:t>
            </w:r>
            <w:r w:rsidRPr="000C53F8">
              <w:t xml:space="preserve"> não pode ser maior do que 0,</w:t>
            </w:r>
            <w:r w:rsidR="002413D8">
              <w:t>5</w:t>
            </w:r>
            <w:r w:rsidRPr="000C53F8">
              <w:t xml:space="preserve"> segundo.</w:t>
            </w:r>
          </w:p>
        </w:tc>
      </w:tr>
    </w:tbl>
    <w:p w:rsidR="0095245D" w:rsidRDefault="0095245D" w:rsidP="002E74E4">
      <w:pPr>
        <w:pStyle w:val="BodyText"/>
      </w:pPr>
    </w:p>
    <w:p w:rsidR="00F516E5" w:rsidRDefault="00F516E5" w:rsidP="002E74E4">
      <w:pPr>
        <w:pStyle w:val="BodyText"/>
      </w:pPr>
    </w:p>
    <w:p w:rsidR="00F516E5" w:rsidRDefault="00F516E5" w:rsidP="00BB4188">
      <w:pPr>
        <w:pStyle w:val="Heading4"/>
        <w:numPr>
          <w:ilvl w:val="3"/>
          <w:numId w:val="9"/>
        </w:numPr>
        <w:spacing w:before="0" w:after="0" w:line="360" w:lineRule="auto"/>
        <w:ind w:hanging="56"/>
        <w:jc w:val="both"/>
      </w:pPr>
      <w:bookmarkStart w:id="65" w:name="_Toc352792662"/>
      <w:r>
        <w:lastRenderedPageBreak/>
        <w:t>Requisitos de dados persistentes</w:t>
      </w:r>
      <w:bookmarkEnd w:id="65"/>
    </w:p>
    <w:p w:rsidR="00F516E5" w:rsidRDefault="00F516E5" w:rsidP="00BB4188">
      <w:pPr>
        <w:pStyle w:val="Heading5"/>
        <w:keepLines/>
        <w:numPr>
          <w:ilvl w:val="4"/>
          <w:numId w:val="9"/>
        </w:numPr>
        <w:spacing w:before="0" w:after="0" w:line="360" w:lineRule="auto"/>
        <w:ind w:firstLine="196"/>
        <w:jc w:val="both"/>
      </w:pPr>
      <w:bookmarkStart w:id="66" w:name="_Toc352792663"/>
      <w:r>
        <w:t xml:space="preserve">Diagrama de classes 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9"/>
      </w:tblGrid>
      <w:tr w:rsidR="00F516E5">
        <w:trPr>
          <w:trHeight w:val="1608"/>
        </w:trPr>
        <w:tc>
          <w:tcPr>
            <w:tcW w:w="8449" w:type="dxa"/>
          </w:tcPr>
          <w:p w:rsidR="00F516E5" w:rsidRPr="000C53F8" w:rsidRDefault="009B40EB" w:rsidP="002E74E4">
            <w:pPr>
              <w:pStyle w:val="Tabela"/>
            </w:pPr>
            <w:r w:rsidRPr="001E1392">
              <w:rPr>
                <w:noProof/>
                <w:lang w:val="en-US" w:eastAsia="en-US"/>
              </w:rPr>
              <w:drawing>
                <wp:inline distT="0" distB="0" distL="0" distR="0" wp14:anchorId="4FE57B83" wp14:editId="31C03A64">
                  <wp:extent cx="5387340" cy="3512820"/>
                  <wp:effectExtent l="0" t="0" r="3810" b="0"/>
                  <wp:docPr id="9" name="Picture 9" descr="Diagrama de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grama de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34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BB4188">
      <w:pPr>
        <w:pStyle w:val="Heading5"/>
        <w:numPr>
          <w:ilvl w:val="4"/>
          <w:numId w:val="9"/>
        </w:numPr>
        <w:spacing w:before="0" w:after="0" w:line="360" w:lineRule="auto"/>
        <w:ind w:firstLine="196"/>
        <w:jc w:val="both"/>
      </w:pPr>
      <w:bookmarkStart w:id="67" w:name="_Toc352792664"/>
      <w:r>
        <w:t>Classes persistentes</w:t>
      </w:r>
      <w:bookmarkEnd w:id="6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F516E5" w:rsidTr="003F0D81">
        <w:trPr>
          <w:cantSplit/>
        </w:trPr>
        <w:tc>
          <w:tcPr>
            <w:tcW w:w="1063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Nome</w:t>
            </w:r>
          </w:p>
        </w:tc>
        <w:tc>
          <w:tcPr>
            <w:tcW w:w="4589" w:type="dxa"/>
          </w:tcPr>
          <w:p w:rsidR="00F516E5" w:rsidRPr="000C53F8" w:rsidRDefault="00F516E5" w:rsidP="002E74E4">
            <w:pPr>
              <w:pStyle w:val="Tabela"/>
              <w:rPr>
                <w:snapToGrid w:val="0"/>
              </w:rPr>
            </w:pPr>
            <w:r w:rsidRPr="000C53F8">
              <w:rPr>
                <w:snapToGrid w:val="0"/>
              </w:rPr>
              <w:t>Descrição</w:t>
            </w:r>
          </w:p>
        </w:tc>
      </w:tr>
      <w:tr w:rsidR="003F0D81" w:rsidTr="003F0D81">
        <w:trPr>
          <w:cantSplit/>
        </w:trPr>
        <w:tc>
          <w:tcPr>
            <w:tcW w:w="1063" w:type="dxa"/>
          </w:tcPr>
          <w:p w:rsidR="003F0D81" w:rsidRPr="000C53F8" w:rsidRDefault="003F0D81" w:rsidP="002E74E4">
            <w:pPr>
              <w:pStyle w:val="Tabela"/>
              <w:rPr>
                <w:snapToGrid w:val="0"/>
              </w:rPr>
            </w:pPr>
          </w:p>
        </w:tc>
        <w:tc>
          <w:tcPr>
            <w:tcW w:w="3207" w:type="dxa"/>
          </w:tcPr>
          <w:p w:rsidR="003F0D81" w:rsidRPr="000C53F8" w:rsidRDefault="000B220B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Professor</w:t>
            </w:r>
          </w:p>
        </w:tc>
        <w:tc>
          <w:tcPr>
            <w:tcW w:w="4589" w:type="dxa"/>
          </w:tcPr>
          <w:p w:rsidR="003F0D81" w:rsidRPr="000C53F8" w:rsidRDefault="000B220B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Prof. Da UFPI que terá seus dados no sistema</w:t>
            </w:r>
          </w:p>
        </w:tc>
      </w:tr>
      <w:tr w:rsidR="003F0D81" w:rsidTr="003F0D81">
        <w:trPr>
          <w:cantSplit/>
        </w:trPr>
        <w:tc>
          <w:tcPr>
            <w:tcW w:w="1063" w:type="dxa"/>
          </w:tcPr>
          <w:p w:rsidR="003F0D81" w:rsidRPr="000C53F8" w:rsidRDefault="003F0D81" w:rsidP="002E74E4">
            <w:pPr>
              <w:pStyle w:val="Tabela"/>
              <w:rPr>
                <w:snapToGrid w:val="0"/>
              </w:rPr>
            </w:pPr>
          </w:p>
        </w:tc>
        <w:tc>
          <w:tcPr>
            <w:tcW w:w="3207" w:type="dxa"/>
          </w:tcPr>
          <w:p w:rsidR="003F0D81" w:rsidRPr="000C53F8" w:rsidRDefault="000B220B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ProducaoCientifica</w:t>
            </w:r>
          </w:p>
        </w:tc>
        <w:tc>
          <w:tcPr>
            <w:tcW w:w="4589" w:type="dxa"/>
          </w:tcPr>
          <w:p w:rsidR="003F0D81" w:rsidRPr="000C53F8" w:rsidRDefault="000B220B" w:rsidP="000B220B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Produção Científica (artigo, journal etc) em que professor(es) da UFPI é(são) autor(es) ou co-autor(es)</w:t>
            </w:r>
          </w:p>
        </w:tc>
      </w:tr>
      <w:tr w:rsidR="003F0D81" w:rsidTr="003F0D81">
        <w:trPr>
          <w:cantSplit/>
        </w:trPr>
        <w:tc>
          <w:tcPr>
            <w:tcW w:w="1063" w:type="dxa"/>
          </w:tcPr>
          <w:p w:rsidR="003F0D81" w:rsidRPr="000C53F8" w:rsidRDefault="003F0D81" w:rsidP="002E74E4">
            <w:pPr>
              <w:pStyle w:val="Tabela"/>
              <w:rPr>
                <w:snapToGrid w:val="0"/>
              </w:rPr>
            </w:pPr>
          </w:p>
        </w:tc>
        <w:tc>
          <w:tcPr>
            <w:tcW w:w="3207" w:type="dxa"/>
          </w:tcPr>
          <w:p w:rsidR="003F0D81" w:rsidRPr="000C53F8" w:rsidRDefault="000B220B" w:rsidP="002E74E4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Projeto</w:t>
            </w:r>
          </w:p>
        </w:tc>
        <w:tc>
          <w:tcPr>
            <w:tcW w:w="4589" w:type="dxa"/>
          </w:tcPr>
          <w:p w:rsidR="003F0D81" w:rsidRPr="000C53F8" w:rsidRDefault="000B220B" w:rsidP="00985DE5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Projeto de Pesquisa concluído ou em andamento em que professor(es) da UFPI está(ão) participando</w:t>
            </w:r>
          </w:p>
        </w:tc>
      </w:tr>
    </w:tbl>
    <w:p w:rsidR="00F516E5" w:rsidRDefault="00F516E5" w:rsidP="002E74E4">
      <w:pPr>
        <w:pStyle w:val="BodyText"/>
      </w:pPr>
    </w:p>
    <w:p w:rsidR="00F516E5" w:rsidRDefault="00F516E5" w:rsidP="00BB4188">
      <w:pPr>
        <w:pStyle w:val="Heading4"/>
        <w:numPr>
          <w:ilvl w:val="3"/>
          <w:numId w:val="9"/>
        </w:numPr>
        <w:spacing w:before="0" w:after="0" w:line="360" w:lineRule="auto"/>
        <w:ind w:hanging="56"/>
        <w:jc w:val="both"/>
      </w:pPr>
      <w:bookmarkStart w:id="68" w:name="_Toc352792666"/>
      <w:r>
        <w:t>Restrições ao desenho</w:t>
      </w:r>
      <w:bookmarkEnd w:id="68"/>
    </w:p>
    <w:p w:rsidR="00F516E5" w:rsidRDefault="00610085" w:rsidP="002E74E4">
      <w:pPr>
        <w:pStyle w:val="BodyText"/>
        <w:ind w:left="720" w:firstLine="720"/>
        <w:jc w:val="left"/>
      </w:pPr>
      <w:r>
        <w:t>Não aplicável.</w:t>
      </w:r>
    </w:p>
    <w:p w:rsidR="00F516E5" w:rsidRDefault="00F516E5" w:rsidP="00BB4188">
      <w:pPr>
        <w:pStyle w:val="Heading4"/>
        <w:numPr>
          <w:ilvl w:val="3"/>
          <w:numId w:val="9"/>
        </w:numPr>
        <w:spacing w:before="0" w:after="0" w:line="360" w:lineRule="auto"/>
        <w:ind w:hanging="56"/>
        <w:jc w:val="both"/>
      </w:pPr>
      <w:bookmarkStart w:id="69" w:name="_Toc352792667"/>
      <w:r>
        <w:t>Atributos da qualidade</w:t>
      </w:r>
      <w:bookmarkEnd w:id="69"/>
    </w:p>
    <w:p w:rsidR="00F516E5" w:rsidRDefault="00610085" w:rsidP="002E74E4">
      <w:pPr>
        <w:pStyle w:val="BodyText"/>
        <w:ind w:left="720" w:firstLine="720"/>
        <w:jc w:val="left"/>
      </w:pPr>
      <w:r>
        <w:t>Não aplicável.</w:t>
      </w:r>
    </w:p>
    <w:p w:rsidR="00F516E5" w:rsidRDefault="00F516E5" w:rsidP="00BB4188">
      <w:pPr>
        <w:pStyle w:val="Heading4"/>
        <w:numPr>
          <w:ilvl w:val="3"/>
          <w:numId w:val="9"/>
        </w:numPr>
        <w:spacing w:before="0" w:after="0" w:line="360" w:lineRule="auto"/>
        <w:ind w:hanging="56"/>
        <w:jc w:val="both"/>
      </w:pPr>
      <w:bookmarkStart w:id="70" w:name="_Toc352792668"/>
      <w:r>
        <w:lastRenderedPageBreak/>
        <w:t>Outros requisitos</w:t>
      </w:r>
      <w:bookmarkEnd w:id="70"/>
    </w:p>
    <w:p w:rsidR="0095245D" w:rsidRDefault="00275FD1" w:rsidP="00BB4188">
      <w:pPr>
        <w:pStyle w:val="Heading5"/>
        <w:numPr>
          <w:ilvl w:val="4"/>
          <w:numId w:val="9"/>
        </w:numPr>
        <w:spacing w:before="0" w:after="0" w:line="360" w:lineRule="auto"/>
        <w:ind w:firstLine="196"/>
        <w:jc w:val="both"/>
      </w:pPr>
      <w:bookmarkStart w:id="71" w:name="_Toc352792669"/>
      <w:r>
        <w:t xml:space="preserve">Requisito de Funcionalidade </w:t>
      </w:r>
      <w:r w:rsidR="0095245D">
        <w:t>Segurança do Acesso</w:t>
      </w:r>
      <w:bookmarkEnd w:id="71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5245D" w:rsidTr="00FF518F">
        <w:trPr>
          <w:trHeight w:val="1193"/>
        </w:trPr>
        <w:tc>
          <w:tcPr>
            <w:tcW w:w="9212" w:type="dxa"/>
          </w:tcPr>
          <w:p w:rsidR="0095245D" w:rsidRPr="000C53F8" w:rsidRDefault="005774B4" w:rsidP="002413D8">
            <w:pPr>
              <w:pStyle w:val="Tabela"/>
            </w:pPr>
            <w:r>
              <w:t>Dados só podem ser alterados a nível de Banco de Dados por administrador e não será tratado pelo sistema.</w:t>
            </w:r>
          </w:p>
        </w:tc>
      </w:tr>
    </w:tbl>
    <w:p w:rsidR="0095245D" w:rsidRDefault="0095245D" w:rsidP="002E74E4">
      <w:pPr>
        <w:pStyle w:val="BodyText"/>
      </w:pPr>
    </w:p>
    <w:p w:rsidR="0095245D" w:rsidRPr="0095245D" w:rsidRDefault="0095245D" w:rsidP="002E74E4">
      <w:pPr>
        <w:pStyle w:val="BodyText"/>
      </w:pPr>
    </w:p>
    <w:p w:rsidR="00F516E5" w:rsidRDefault="00F516E5" w:rsidP="00BB4188">
      <w:pPr>
        <w:pStyle w:val="Heading2"/>
        <w:keepLines/>
        <w:pageBreakBefore/>
        <w:numPr>
          <w:ilvl w:val="1"/>
          <w:numId w:val="9"/>
        </w:numPr>
        <w:spacing w:before="0" w:after="0" w:line="360" w:lineRule="auto"/>
        <w:jc w:val="both"/>
      </w:pPr>
      <w:bookmarkStart w:id="72" w:name="_Toc481911636"/>
      <w:bookmarkStart w:id="73" w:name="_Toc352792670"/>
      <w:r>
        <w:lastRenderedPageBreak/>
        <w:t>Informação de suporte</w:t>
      </w:r>
      <w:bookmarkEnd w:id="72"/>
      <w:bookmarkEnd w:id="73"/>
    </w:p>
    <w:p w:rsidR="0070268F" w:rsidRDefault="00E234C3" w:rsidP="002E74E4">
      <w:pPr>
        <w:pStyle w:val="BodyText"/>
      </w:pPr>
      <w:r>
        <w:t>Não aplicável.</w:t>
      </w:r>
    </w:p>
    <w:sectPr w:rsidR="007026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374" w:rsidRDefault="00C17374">
      <w:r>
        <w:separator/>
      </w:r>
    </w:p>
  </w:endnote>
  <w:endnote w:type="continuationSeparator" w:id="0">
    <w:p w:rsidR="00C17374" w:rsidRDefault="00C1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6F5" w:rsidRDefault="003016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5465">
      <w:rPr>
        <w:rStyle w:val="PageNumber"/>
        <w:noProof/>
      </w:rPr>
      <w:t>2</w:t>
    </w:r>
    <w:r>
      <w:rPr>
        <w:rStyle w:val="PageNumber"/>
      </w:rPr>
      <w:fldChar w:fldCharType="end"/>
    </w:r>
  </w:p>
  <w:p w:rsidR="003016F5" w:rsidRDefault="003016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6F5" w:rsidRDefault="003016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5465">
      <w:rPr>
        <w:rStyle w:val="PageNumber"/>
        <w:noProof/>
      </w:rPr>
      <w:t>3</w:t>
    </w:r>
    <w:r>
      <w:rPr>
        <w:rStyle w:val="PageNumber"/>
      </w:rPr>
      <w:fldChar w:fldCharType="end"/>
    </w:r>
  </w:p>
  <w:p w:rsidR="003016F5" w:rsidRDefault="003016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374" w:rsidRDefault="00C17374">
      <w:r>
        <w:separator/>
      </w:r>
    </w:p>
  </w:footnote>
  <w:footnote w:type="continuationSeparator" w:id="0">
    <w:p w:rsidR="00C17374" w:rsidRDefault="00C17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6F5" w:rsidRDefault="003016F5">
    <w:pPr>
      <w:pStyle w:val="Header"/>
    </w:pPr>
    <w:r>
      <w:t>DashboardUFPI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6F5" w:rsidRDefault="003016F5">
    <w:pPr>
      <w:pStyle w:val="Header"/>
      <w:jc w:val="right"/>
    </w:pPr>
    <w:r>
      <w:t xml:space="preserve">Especificação </w:t>
    </w:r>
    <w:r>
      <w:t>dos Requisitos do Software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6F5" w:rsidRDefault="003016F5">
    <w:pPr>
      <w:pStyle w:val="Header"/>
    </w:pPr>
    <w:r>
      <w:tab/>
    </w:r>
    <w:r>
      <w:tab/>
    </w:r>
    <w:r>
      <w:t xml:space="preserve">Especificação </w:t>
    </w:r>
    <w:r>
      <w:t>de Requisitos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06DD8"/>
    <w:multiLevelType w:val="hybridMultilevel"/>
    <w:tmpl w:val="9AB228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320CC0"/>
    <w:multiLevelType w:val="hybridMultilevel"/>
    <w:tmpl w:val="EAC65BDE"/>
    <w:lvl w:ilvl="0" w:tplc="A4EED2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636A9"/>
    <w:multiLevelType w:val="multilevel"/>
    <w:tmpl w:val="44D8A6C0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3956002"/>
    <w:multiLevelType w:val="hybridMultilevel"/>
    <w:tmpl w:val="3872C210"/>
    <w:lvl w:ilvl="0" w:tplc="F0FA70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A124D"/>
    <w:multiLevelType w:val="multilevel"/>
    <w:tmpl w:val="3C3E7C92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A415894"/>
    <w:multiLevelType w:val="multilevel"/>
    <w:tmpl w:val="D5863086"/>
    <w:lvl w:ilvl="0">
      <w:start w:val="3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80"/>
      </w:pPr>
      <w:rPr>
        <w:rFonts w:hint="default"/>
      </w:rPr>
    </w:lvl>
    <w:lvl w:ilvl="3">
      <w:start w:val="13"/>
      <w:numFmt w:val="decimal"/>
      <w:lvlText w:val="%1.%2.%3.%4"/>
      <w:lvlJc w:val="left"/>
      <w:pPr>
        <w:ind w:left="186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C65B58"/>
    <w:multiLevelType w:val="multilevel"/>
    <w:tmpl w:val="0ACE05B8"/>
    <w:lvl w:ilvl="0">
      <w:start w:val="1"/>
      <w:numFmt w:val="decimal"/>
      <w:pStyle w:val="TOC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OC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OC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4D5286E"/>
    <w:multiLevelType w:val="multilevel"/>
    <w:tmpl w:val="F6584F40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6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5B70B3F"/>
    <w:multiLevelType w:val="multilevel"/>
    <w:tmpl w:val="42F8AEF2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9962535"/>
    <w:multiLevelType w:val="singleLevel"/>
    <w:tmpl w:val="53E8670E"/>
    <w:lvl w:ilvl="0">
      <w:start w:val="1"/>
      <w:numFmt w:val="none"/>
      <w:pStyle w:val="ListNumber3"/>
      <w:lvlText w:val=""/>
      <w:legacy w:legacy="1" w:legacySpace="0" w:legacyIndent="360"/>
      <w:lvlJc w:val="left"/>
      <w:pPr>
        <w:ind w:left="1800" w:hanging="360"/>
      </w:pPr>
    </w:lvl>
  </w:abstractNum>
  <w:abstractNum w:abstractNumId="11" w15:restartNumberingAfterBreak="0">
    <w:nsid w:val="2EC16172"/>
    <w:multiLevelType w:val="singleLevel"/>
    <w:tmpl w:val="FB709478"/>
    <w:lvl w:ilvl="0">
      <w:start w:val="1"/>
      <w:numFmt w:val="bullet"/>
      <w:pStyle w:val="ListNumber5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abstractNum w:abstractNumId="12" w15:restartNumberingAfterBreak="0">
    <w:nsid w:val="3BA60FDC"/>
    <w:multiLevelType w:val="hybridMultilevel"/>
    <w:tmpl w:val="4E6E4A36"/>
    <w:lvl w:ilvl="0" w:tplc="6DD6477E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90934"/>
    <w:multiLevelType w:val="hybridMultilevel"/>
    <w:tmpl w:val="92AE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CA775D"/>
    <w:multiLevelType w:val="multilevel"/>
    <w:tmpl w:val="03C625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5" w:hanging="10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25" w:hanging="100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725" w:hanging="1005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725" w:hanging="1005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2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" w15:restartNumberingAfterBreak="0">
    <w:nsid w:val="53342613"/>
    <w:multiLevelType w:val="multilevel"/>
    <w:tmpl w:val="65FA9C3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0" w:hanging="1800"/>
      </w:pPr>
      <w:rPr>
        <w:rFonts w:hint="default"/>
      </w:rPr>
    </w:lvl>
  </w:abstractNum>
  <w:abstractNum w:abstractNumId="17" w15:restartNumberingAfterBreak="0">
    <w:nsid w:val="5E0E1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itle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11B5DA8"/>
    <w:multiLevelType w:val="multilevel"/>
    <w:tmpl w:val="8FA054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0" w:hanging="1800"/>
      </w:pPr>
      <w:rPr>
        <w:rFonts w:hint="default"/>
      </w:rPr>
    </w:lvl>
  </w:abstractNum>
  <w:abstractNum w:abstractNumId="20" w15:restartNumberingAfterBreak="0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20"/>
  </w:num>
  <w:num w:numId="2">
    <w:abstractNumId w:val="14"/>
  </w:num>
  <w:num w:numId="3">
    <w:abstractNumId w:val="7"/>
    <w:lvlOverride w:ilvl="0">
      <w:lvl w:ilvl="0">
        <w:start w:val="1"/>
        <w:numFmt w:val="decimal"/>
        <w:pStyle w:val="TOC3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8"/>
  </w:num>
  <w:num w:numId="7">
    <w:abstractNumId w:val="6"/>
  </w:num>
  <w:num w:numId="8">
    <w:abstractNumId w:val="19"/>
  </w:num>
  <w:num w:numId="9">
    <w:abstractNumId w:val="3"/>
  </w:num>
  <w:num w:numId="10">
    <w:abstractNumId w:val="16"/>
  </w:num>
  <w:num w:numId="11">
    <w:abstractNumId w:val="11"/>
  </w:num>
  <w:num w:numId="12">
    <w:abstractNumId w:val="10"/>
  </w:num>
  <w:num w:numId="13">
    <w:abstractNumId w:val="0"/>
  </w:num>
  <w:num w:numId="14">
    <w:abstractNumId w:val="1"/>
  </w:num>
  <w:num w:numId="15">
    <w:abstractNumId w:val="13"/>
  </w:num>
  <w:num w:numId="16">
    <w:abstractNumId w:val="9"/>
  </w:num>
  <w:num w:numId="17">
    <w:abstractNumId w:val="17"/>
  </w:num>
  <w:num w:numId="18">
    <w:abstractNumId w:val="5"/>
  </w:num>
  <w:num w:numId="19">
    <w:abstractNumId w:val="12"/>
  </w:num>
  <w:num w:numId="20">
    <w:abstractNumId w:val="4"/>
  </w:num>
  <w:num w:numId="21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8F"/>
    <w:rsid w:val="00012B1F"/>
    <w:rsid w:val="000139EA"/>
    <w:rsid w:val="000176D4"/>
    <w:rsid w:val="0002024F"/>
    <w:rsid w:val="00023D53"/>
    <w:rsid w:val="00025BF9"/>
    <w:rsid w:val="00037DA1"/>
    <w:rsid w:val="000414D0"/>
    <w:rsid w:val="00074519"/>
    <w:rsid w:val="0008093E"/>
    <w:rsid w:val="0008478A"/>
    <w:rsid w:val="000B21AB"/>
    <w:rsid w:val="000B220B"/>
    <w:rsid w:val="000B2F16"/>
    <w:rsid w:val="000C4583"/>
    <w:rsid w:val="000C53F8"/>
    <w:rsid w:val="000D0840"/>
    <w:rsid w:val="000D1354"/>
    <w:rsid w:val="000E1387"/>
    <w:rsid w:val="000E5689"/>
    <w:rsid w:val="000E621B"/>
    <w:rsid w:val="000F2141"/>
    <w:rsid w:val="000F34E8"/>
    <w:rsid w:val="000F6AB6"/>
    <w:rsid w:val="000F70ED"/>
    <w:rsid w:val="00101A7C"/>
    <w:rsid w:val="0010699E"/>
    <w:rsid w:val="00114739"/>
    <w:rsid w:val="001227F6"/>
    <w:rsid w:val="00126D3B"/>
    <w:rsid w:val="001279C2"/>
    <w:rsid w:val="00140863"/>
    <w:rsid w:val="00143525"/>
    <w:rsid w:val="0015054C"/>
    <w:rsid w:val="00152600"/>
    <w:rsid w:val="001543BB"/>
    <w:rsid w:val="00162D6D"/>
    <w:rsid w:val="00170163"/>
    <w:rsid w:val="00192BC3"/>
    <w:rsid w:val="001A6EB8"/>
    <w:rsid w:val="001B12B8"/>
    <w:rsid w:val="001B47FA"/>
    <w:rsid w:val="001C1DAE"/>
    <w:rsid w:val="001D2D2B"/>
    <w:rsid w:val="001E1392"/>
    <w:rsid w:val="001E6DE9"/>
    <w:rsid w:val="001F5D27"/>
    <w:rsid w:val="00205F7F"/>
    <w:rsid w:val="002104DE"/>
    <w:rsid w:val="0022017C"/>
    <w:rsid w:val="00234441"/>
    <w:rsid w:val="002413D8"/>
    <w:rsid w:val="00252C2F"/>
    <w:rsid w:val="002641A0"/>
    <w:rsid w:val="00271341"/>
    <w:rsid w:val="00275FD1"/>
    <w:rsid w:val="0028254A"/>
    <w:rsid w:val="002847A3"/>
    <w:rsid w:val="00294165"/>
    <w:rsid w:val="002A0203"/>
    <w:rsid w:val="002A4C02"/>
    <w:rsid w:val="002A7D3F"/>
    <w:rsid w:val="002C02B1"/>
    <w:rsid w:val="002E0248"/>
    <w:rsid w:val="002E20F9"/>
    <w:rsid w:val="002E5789"/>
    <w:rsid w:val="002E5D97"/>
    <w:rsid w:val="002E74E4"/>
    <w:rsid w:val="002E7978"/>
    <w:rsid w:val="002F25D8"/>
    <w:rsid w:val="002F46A1"/>
    <w:rsid w:val="00300C14"/>
    <w:rsid w:val="00300F86"/>
    <w:rsid w:val="003016F5"/>
    <w:rsid w:val="00311A39"/>
    <w:rsid w:val="003177E5"/>
    <w:rsid w:val="00320966"/>
    <w:rsid w:val="00326D6B"/>
    <w:rsid w:val="003319A9"/>
    <w:rsid w:val="003370E2"/>
    <w:rsid w:val="00347B40"/>
    <w:rsid w:val="00350375"/>
    <w:rsid w:val="003505F7"/>
    <w:rsid w:val="00363789"/>
    <w:rsid w:val="00364913"/>
    <w:rsid w:val="00373AF0"/>
    <w:rsid w:val="00381196"/>
    <w:rsid w:val="00396901"/>
    <w:rsid w:val="00397516"/>
    <w:rsid w:val="003A0381"/>
    <w:rsid w:val="003A1C15"/>
    <w:rsid w:val="003A71F0"/>
    <w:rsid w:val="003B174A"/>
    <w:rsid w:val="003B1A42"/>
    <w:rsid w:val="003B76AC"/>
    <w:rsid w:val="003C5871"/>
    <w:rsid w:val="003D2889"/>
    <w:rsid w:val="003D7A7E"/>
    <w:rsid w:val="003E0EB4"/>
    <w:rsid w:val="003F0D81"/>
    <w:rsid w:val="00402E08"/>
    <w:rsid w:val="0040473F"/>
    <w:rsid w:val="00406008"/>
    <w:rsid w:val="00416120"/>
    <w:rsid w:val="00423C19"/>
    <w:rsid w:val="00425D39"/>
    <w:rsid w:val="00435FD7"/>
    <w:rsid w:val="00441810"/>
    <w:rsid w:val="00445F37"/>
    <w:rsid w:val="00450E3C"/>
    <w:rsid w:val="00453C78"/>
    <w:rsid w:val="00455CE3"/>
    <w:rsid w:val="00475917"/>
    <w:rsid w:val="004764AE"/>
    <w:rsid w:val="004841A8"/>
    <w:rsid w:val="004A348E"/>
    <w:rsid w:val="004B58A5"/>
    <w:rsid w:val="004C24EC"/>
    <w:rsid w:val="004D3692"/>
    <w:rsid w:val="004E2564"/>
    <w:rsid w:val="004E65D4"/>
    <w:rsid w:val="004F62BC"/>
    <w:rsid w:val="004F7674"/>
    <w:rsid w:val="005023E0"/>
    <w:rsid w:val="00510B2D"/>
    <w:rsid w:val="005114A4"/>
    <w:rsid w:val="0051342F"/>
    <w:rsid w:val="005170A1"/>
    <w:rsid w:val="00525CF2"/>
    <w:rsid w:val="00526152"/>
    <w:rsid w:val="005270BF"/>
    <w:rsid w:val="005270F9"/>
    <w:rsid w:val="00534A0A"/>
    <w:rsid w:val="00535B13"/>
    <w:rsid w:val="005446F0"/>
    <w:rsid w:val="00544B08"/>
    <w:rsid w:val="00547462"/>
    <w:rsid w:val="005522AC"/>
    <w:rsid w:val="00553D05"/>
    <w:rsid w:val="00554C09"/>
    <w:rsid w:val="005633E0"/>
    <w:rsid w:val="00564C63"/>
    <w:rsid w:val="005666A4"/>
    <w:rsid w:val="005671E4"/>
    <w:rsid w:val="00567A2B"/>
    <w:rsid w:val="005774B4"/>
    <w:rsid w:val="0059379A"/>
    <w:rsid w:val="00594485"/>
    <w:rsid w:val="00595CD0"/>
    <w:rsid w:val="005B2D3B"/>
    <w:rsid w:val="005B505E"/>
    <w:rsid w:val="005B64A6"/>
    <w:rsid w:val="005C6B0E"/>
    <w:rsid w:val="005C6ED6"/>
    <w:rsid w:val="005E09AF"/>
    <w:rsid w:val="005E34FB"/>
    <w:rsid w:val="005E7AB8"/>
    <w:rsid w:val="005F7443"/>
    <w:rsid w:val="00600FC6"/>
    <w:rsid w:val="00604D0B"/>
    <w:rsid w:val="00610085"/>
    <w:rsid w:val="00620236"/>
    <w:rsid w:val="00625830"/>
    <w:rsid w:val="006324A3"/>
    <w:rsid w:val="0065182D"/>
    <w:rsid w:val="0066723A"/>
    <w:rsid w:val="00673D9D"/>
    <w:rsid w:val="006750C6"/>
    <w:rsid w:val="00685089"/>
    <w:rsid w:val="006969CC"/>
    <w:rsid w:val="006A7180"/>
    <w:rsid w:val="006B0BA4"/>
    <w:rsid w:val="006B45CD"/>
    <w:rsid w:val="006B5323"/>
    <w:rsid w:val="006C2F80"/>
    <w:rsid w:val="006D0103"/>
    <w:rsid w:val="006D25FE"/>
    <w:rsid w:val="006D3269"/>
    <w:rsid w:val="006D5E37"/>
    <w:rsid w:val="0070268F"/>
    <w:rsid w:val="00712C56"/>
    <w:rsid w:val="00714A81"/>
    <w:rsid w:val="00714EB1"/>
    <w:rsid w:val="00720F9A"/>
    <w:rsid w:val="00723534"/>
    <w:rsid w:val="00726AA8"/>
    <w:rsid w:val="007341E9"/>
    <w:rsid w:val="007425D4"/>
    <w:rsid w:val="007431C8"/>
    <w:rsid w:val="007523E7"/>
    <w:rsid w:val="00752733"/>
    <w:rsid w:val="007601E5"/>
    <w:rsid w:val="00764B8C"/>
    <w:rsid w:val="00765CB8"/>
    <w:rsid w:val="00770B0A"/>
    <w:rsid w:val="00783469"/>
    <w:rsid w:val="00784BC3"/>
    <w:rsid w:val="007A41BF"/>
    <w:rsid w:val="007A5708"/>
    <w:rsid w:val="007C18B5"/>
    <w:rsid w:val="007D0887"/>
    <w:rsid w:val="007F6A92"/>
    <w:rsid w:val="008008FA"/>
    <w:rsid w:val="00815C0D"/>
    <w:rsid w:val="00823981"/>
    <w:rsid w:val="0084441A"/>
    <w:rsid w:val="008511F4"/>
    <w:rsid w:val="00864073"/>
    <w:rsid w:val="008737F5"/>
    <w:rsid w:val="00874A28"/>
    <w:rsid w:val="00874ABD"/>
    <w:rsid w:val="00876CBC"/>
    <w:rsid w:val="00885E2E"/>
    <w:rsid w:val="0089234D"/>
    <w:rsid w:val="0089673D"/>
    <w:rsid w:val="00897077"/>
    <w:rsid w:val="008970DB"/>
    <w:rsid w:val="008A4F87"/>
    <w:rsid w:val="008B0676"/>
    <w:rsid w:val="008B69FC"/>
    <w:rsid w:val="008C34C3"/>
    <w:rsid w:val="008D7CB8"/>
    <w:rsid w:val="008E07AA"/>
    <w:rsid w:val="008E585F"/>
    <w:rsid w:val="008F56FD"/>
    <w:rsid w:val="00903B78"/>
    <w:rsid w:val="00910ED9"/>
    <w:rsid w:val="00912DAB"/>
    <w:rsid w:val="00916501"/>
    <w:rsid w:val="00937399"/>
    <w:rsid w:val="00941DE4"/>
    <w:rsid w:val="00946BCC"/>
    <w:rsid w:val="0095245D"/>
    <w:rsid w:val="00953793"/>
    <w:rsid w:val="00954285"/>
    <w:rsid w:val="009606BB"/>
    <w:rsid w:val="0096265E"/>
    <w:rsid w:val="00962DF0"/>
    <w:rsid w:val="00965758"/>
    <w:rsid w:val="00970D60"/>
    <w:rsid w:val="00970F57"/>
    <w:rsid w:val="0098256E"/>
    <w:rsid w:val="0098433C"/>
    <w:rsid w:val="00985DE5"/>
    <w:rsid w:val="00993B4D"/>
    <w:rsid w:val="009952E1"/>
    <w:rsid w:val="0099694F"/>
    <w:rsid w:val="009975A2"/>
    <w:rsid w:val="009A042D"/>
    <w:rsid w:val="009A3F47"/>
    <w:rsid w:val="009A5C32"/>
    <w:rsid w:val="009B40EB"/>
    <w:rsid w:val="009B4FDA"/>
    <w:rsid w:val="009D2FFC"/>
    <w:rsid w:val="009E0C6F"/>
    <w:rsid w:val="009E1C36"/>
    <w:rsid w:val="009F2744"/>
    <w:rsid w:val="009F4EA4"/>
    <w:rsid w:val="00A0115D"/>
    <w:rsid w:val="00A017F7"/>
    <w:rsid w:val="00A0235B"/>
    <w:rsid w:val="00A0433A"/>
    <w:rsid w:val="00A15AE4"/>
    <w:rsid w:val="00A16CDB"/>
    <w:rsid w:val="00A21337"/>
    <w:rsid w:val="00A26320"/>
    <w:rsid w:val="00A27661"/>
    <w:rsid w:val="00A43E02"/>
    <w:rsid w:val="00A50512"/>
    <w:rsid w:val="00A53569"/>
    <w:rsid w:val="00A6013D"/>
    <w:rsid w:val="00A632BA"/>
    <w:rsid w:val="00A70475"/>
    <w:rsid w:val="00A7411D"/>
    <w:rsid w:val="00A76AD0"/>
    <w:rsid w:val="00A853BD"/>
    <w:rsid w:val="00A87373"/>
    <w:rsid w:val="00A9198B"/>
    <w:rsid w:val="00A93395"/>
    <w:rsid w:val="00A9453F"/>
    <w:rsid w:val="00AA0D96"/>
    <w:rsid w:val="00AA36F0"/>
    <w:rsid w:val="00AA6AD8"/>
    <w:rsid w:val="00AB5C48"/>
    <w:rsid w:val="00AB7988"/>
    <w:rsid w:val="00AC4B17"/>
    <w:rsid w:val="00AC5104"/>
    <w:rsid w:val="00AC6DA6"/>
    <w:rsid w:val="00AC73E1"/>
    <w:rsid w:val="00AD3922"/>
    <w:rsid w:val="00AE337A"/>
    <w:rsid w:val="00AE7A01"/>
    <w:rsid w:val="00AF066B"/>
    <w:rsid w:val="00AF5942"/>
    <w:rsid w:val="00B05465"/>
    <w:rsid w:val="00B12C7C"/>
    <w:rsid w:val="00B14FB1"/>
    <w:rsid w:val="00B236C4"/>
    <w:rsid w:val="00B25EFF"/>
    <w:rsid w:val="00B30B7D"/>
    <w:rsid w:val="00B33FBD"/>
    <w:rsid w:val="00B526C8"/>
    <w:rsid w:val="00B61816"/>
    <w:rsid w:val="00B63DA8"/>
    <w:rsid w:val="00B64111"/>
    <w:rsid w:val="00B651EF"/>
    <w:rsid w:val="00B712EF"/>
    <w:rsid w:val="00B73042"/>
    <w:rsid w:val="00B7774D"/>
    <w:rsid w:val="00B77E7B"/>
    <w:rsid w:val="00B81DC1"/>
    <w:rsid w:val="00B84FA9"/>
    <w:rsid w:val="00B9069D"/>
    <w:rsid w:val="00B96535"/>
    <w:rsid w:val="00BA0675"/>
    <w:rsid w:val="00BB4188"/>
    <w:rsid w:val="00BC184F"/>
    <w:rsid w:val="00BD1579"/>
    <w:rsid w:val="00BD3AAF"/>
    <w:rsid w:val="00BE65AC"/>
    <w:rsid w:val="00BF7A33"/>
    <w:rsid w:val="00C05243"/>
    <w:rsid w:val="00C163B3"/>
    <w:rsid w:val="00C17374"/>
    <w:rsid w:val="00C31EC1"/>
    <w:rsid w:val="00C3250E"/>
    <w:rsid w:val="00C52DAB"/>
    <w:rsid w:val="00C53068"/>
    <w:rsid w:val="00C57605"/>
    <w:rsid w:val="00C64CAC"/>
    <w:rsid w:val="00C65E74"/>
    <w:rsid w:val="00C6749C"/>
    <w:rsid w:val="00C72D16"/>
    <w:rsid w:val="00C75117"/>
    <w:rsid w:val="00C755A2"/>
    <w:rsid w:val="00C866CF"/>
    <w:rsid w:val="00C87A26"/>
    <w:rsid w:val="00C91EBC"/>
    <w:rsid w:val="00CB6936"/>
    <w:rsid w:val="00CB74AC"/>
    <w:rsid w:val="00CC4393"/>
    <w:rsid w:val="00CD05FF"/>
    <w:rsid w:val="00CD0EDE"/>
    <w:rsid w:val="00CD1356"/>
    <w:rsid w:val="00CD4B80"/>
    <w:rsid w:val="00CD66BE"/>
    <w:rsid w:val="00CE1E63"/>
    <w:rsid w:val="00CE3A81"/>
    <w:rsid w:val="00CE6C3F"/>
    <w:rsid w:val="00CF2565"/>
    <w:rsid w:val="00CF511D"/>
    <w:rsid w:val="00D01055"/>
    <w:rsid w:val="00D074CB"/>
    <w:rsid w:val="00D216B0"/>
    <w:rsid w:val="00D24B85"/>
    <w:rsid w:val="00D2567A"/>
    <w:rsid w:val="00D25BBD"/>
    <w:rsid w:val="00D30398"/>
    <w:rsid w:val="00D332D7"/>
    <w:rsid w:val="00D4066D"/>
    <w:rsid w:val="00D509A4"/>
    <w:rsid w:val="00D5260D"/>
    <w:rsid w:val="00D53A92"/>
    <w:rsid w:val="00D53DB2"/>
    <w:rsid w:val="00D65835"/>
    <w:rsid w:val="00D72589"/>
    <w:rsid w:val="00D73055"/>
    <w:rsid w:val="00D839BB"/>
    <w:rsid w:val="00D851D5"/>
    <w:rsid w:val="00D867D4"/>
    <w:rsid w:val="00D959FC"/>
    <w:rsid w:val="00DB2110"/>
    <w:rsid w:val="00DB767C"/>
    <w:rsid w:val="00DB7EA8"/>
    <w:rsid w:val="00DC1567"/>
    <w:rsid w:val="00DC18E1"/>
    <w:rsid w:val="00DE24C1"/>
    <w:rsid w:val="00DE3F00"/>
    <w:rsid w:val="00DF7EEC"/>
    <w:rsid w:val="00E06E28"/>
    <w:rsid w:val="00E21F0B"/>
    <w:rsid w:val="00E2253A"/>
    <w:rsid w:val="00E234C3"/>
    <w:rsid w:val="00E24A1B"/>
    <w:rsid w:val="00E37EAE"/>
    <w:rsid w:val="00E40A9D"/>
    <w:rsid w:val="00E449D1"/>
    <w:rsid w:val="00E5469C"/>
    <w:rsid w:val="00E64C1E"/>
    <w:rsid w:val="00E7074D"/>
    <w:rsid w:val="00EA6A14"/>
    <w:rsid w:val="00EA76F2"/>
    <w:rsid w:val="00EB5E99"/>
    <w:rsid w:val="00EB7B27"/>
    <w:rsid w:val="00ED3307"/>
    <w:rsid w:val="00ED503E"/>
    <w:rsid w:val="00EE0AB5"/>
    <w:rsid w:val="00EE1345"/>
    <w:rsid w:val="00EF2649"/>
    <w:rsid w:val="00EF619E"/>
    <w:rsid w:val="00F03ED5"/>
    <w:rsid w:val="00F0506F"/>
    <w:rsid w:val="00F07015"/>
    <w:rsid w:val="00F15889"/>
    <w:rsid w:val="00F20DF9"/>
    <w:rsid w:val="00F31E43"/>
    <w:rsid w:val="00F37F18"/>
    <w:rsid w:val="00F43C8C"/>
    <w:rsid w:val="00F4599F"/>
    <w:rsid w:val="00F516E5"/>
    <w:rsid w:val="00F562F9"/>
    <w:rsid w:val="00F60D89"/>
    <w:rsid w:val="00F65145"/>
    <w:rsid w:val="00F66813"/>
    <w:rsid w:val="00F674EE"/>
    <w:rsid w:val="00F72C9D"/>
    <w:rsid w:val="00F76A56"/>
    <w:rsid w:val="00F824D8"/>
    <w:rsid w:val="00F84FB8"/>
    <w:rsid w:val="00F857FA"/>
    <w:rsid w:val="00F90A46"/>
    <w:rsid w:val="00F93423"/>
    <w:rsid w:val="00F9385D"/>
    <w:rsid w:val="00FA3192"/>
    <w:rsid w:val="00FC5C08"/>
    <w:rsid w:val="00FD4A44"/>
    <w:rsid w:val="00FE5F0E"/>
    <w:rsid w:val="00FE6FB2"/>
    <w:rsid w:val="00FE7C3E"/>
    <w:rsid w:val="00FF113A"/>
    <w:rsid w:val="00FF4636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8BF6F9-3743-4770-939E-0CD55CF7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A8"/>
    <w:rPr>
      <w:lang w:val="pt-BR" w:eastAsia="pt-BR"/>
    </w:rPr>
  </w:style>
  <w:style w:type="paragraph" w:styleId="Heading1">
    <w:name w:val="heading 1"/>
    <w:basedOn w:val="Normal"/>
    <w:next w:val="BodyText"/>
    <w:qFormat/>
    <w:rsid w:val="00B63DA8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rsid w:val="00B63DA8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rsid w:val="00B63DA8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rsid w:val="00B63DA8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B63DA8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B63DA8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B63DA8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rsid w:val="00B63DA8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rsid w:val="00B63DA8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semiHidden/>
    <w:rsid w:val="00B63DA8"/>
    <w:pPr>
      <w:keepLines/>
      <w:spacing w:before="80" w:after="80"/>
      <w:jc w:val="both"/>
    </w:pPr>
    <w:rPr>
      <w:sz w:val="22"/>
    </w:rPr>
  </w:style>
  <w:style w:type="character" w:styleId="FootnoteReference">
    <w:name w:val="footnote reference"/>
    <w:semiHidden/>
    <w:rsid w:val="00B63DA8"/>
    <w:rPr>
      <w:vertAlign w:val="superscript"/>
    </w:rPr>
  </w:style>
  <w:style w:type="character" w:styleId="PageNumber">
    <w:name w:val="page number"/>
    <w:semiHidden/>
    <w:rsid w:val="00B63DA8"/>
    <w:rPr>
      <w:b/>
    </w:rPr>
  </w:style>
  <w:style w:type="paragraph" w:customStyle="1" w:styleId="cabealho-capa">
    <w:name w:val="cabeçalho-capa"/>
    <w:basedOn w:val="Heading2"/>
    <w:rsid w:val="00B63D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rsid w:val="00B63DA8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rsid w:val="00B63D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rsid w:val="00B63D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rsid w:val="00B63DA8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semiHidden/>
    <w:rsid w:val="00B63DA8"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semiHidden/>
    <w:rsid w:val="00B63DA8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rsid w:val="00B63DA8"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semiHidden/>
    <w:rsid w:val="0099694F"/>
    <w:pPr>
      <w:tabs>
        <w:tab w:val="clear" w:pos="720"/>
      </w:tabs>
      <w:spacing w:after="160"/>
      <w:ind w:firstLine="0"/>
    </w:pPr>
  </w:style>
  <w:style w:type="paragraph" w:customStyle="1" w:styleId="Figura">
    <w:name w:val="Figura"/>
    <w:basedOn w:val="BodyText"/>
    <w:next w:val="Caption"/>
    <w:rsid w:val="00B63DA8"/>
    <w:pPr>
      <w:jc w:val="center"/>
    </w:pPr>
  </w:style>
  <w:style w:type="paragraph" w:styleId="ListBullet2">
    <w:name w:val="List Bullet 2"/>
    <w:basedOn w:val="ListBullet"/>
    <w:semiHidden/>
    <w:rsid w:val="00B63DA8"/>
    <w:pPr>
      <w:ind w:left="1080"/>
    </w:pPr>
  </w:style>
  <w:style w:type="paragraph" w:styleId="FootnoteText">
    <w:name w:val="footnote text"/>
    <w:basedOn w:val="Normal"/>
    <w:semiHidden/>
    <w:rsid w:val="00B63DA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B63DA8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semiHidden/>
    <w:rsid w:val="00B63DA8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rsid w:val="00B63DA8"/>
  </w:style>
  <w:style w:type="paragraph" w:styleId="TOC2">
    <w:name w:val="toc 2"/>
    <w:basedOn w:val="Normal"/>
    <w:next w:val="Normal"/>
    <w:rsid w:val="00B63DA8"/>
    <w:pPr>
      <w:ind w:left="200"/>
    </w:pPr>
  </w:style>
  <w:style w:type="paragraph" w:styleId="TOC3">
    <w:name w:val="toc 3"/>
    <w:basedOn w:val="Normal"/>
    <w:next w:val="Normal"/>
    <w:rsid w:val="00B63DA8"/>
    <w:pPr>
      <w:numPr>
        <w:numId w:val="3"/>
      </w:numPr>
      <w:ind w:left="400" w:firstLine="0"/>
    </w:pPr>
  </w:style>
  <w:style w:type="paragraph" w:styleId="TOC4">
    <w:name w:val="toc 4"/>
    <w:basedOn w:val="Normal"/>
    <w:next w:val="Normal"/>
    <w:rsid w:val="00B63DA8"/>
    <w:pPr>
      <w:numPr>
        <w:ilvl w:val="1"/>
        <w:numId w:val="3"/>
      </w:numPr>
      <w:tabs>
        <w:tab w:val="clear" w:pos="1080"/>
      </w:tabs>
      <w:ind w:left="600" w:firstLine="0"/>
    </w:pPr>
  </w:style>
  <w:style w:type="paragraph" w:styleId="TOC5">
    <w:name w:val="toc 5"/>
    <w:basedOn w:val="Normal"/>
    <w:next w:val="Normal"/>
    <w:rsid w:val="00B63DA8"/>
    <w:pPr>
      <w:numPr>
        <w:ilvl w:val="2"/>
        <w:numId w:val="3"/>
      </w:numPr>
      <w:tabs>
        <w:tab w:val="clear" w:pos="1800"/>
      </w:tabs>
      <w:ind w:left="800" w:firstLine="0"/>
    </w:pPr>
  </w:style>
  <w:style w:type="paragraph" w:styleId="TOC6">
    <w:name w:val="toc 6"/>
    <w:basedOn w:val="Normal"/>
    <w:next w:val="Normal"/>
    <w:semiHidden/>
    <w:rsid w:val="00B63DA8"/>
    <w:pPr>
      <w:ind w:left="1000"/>
    </w:pPr>
  </w:style>
  <w:style w:type="paragraph" w:styleId="TOC7">
    <w:name w:val="toc 7"/>
    <w:basedOn w:val="Normal"/>
    <w:next w:val="Normal"/>
    <w:semiHidden/>
    <w:rsid w:val="00B63DA8"/>
    <w:pPr>
      <w:ind w:left="1200"/>
    </w:pPr>
  </w:style>
  <w:style w:type="paragraph" w:styleId="TOC8">
    <w:name w:val="toc 8"/>
    <w:basedOn w:val="Normal"/>
    <w:next w:val="Normal"/>
    <w:semiHidden/>
    <w:rsid w:val="00B63DA8"/>
    <w:pPr>
      <w:ind w:left="1400"/>
    </w:pPr>
  </w:style>
  <w:style w:type="paragraph" w:styleId="TOC9">
    <w:name w:val="toc 9"/>
    <w:basedOn w:val="Normal"/>
    <w:next w:val="Normal"/>
    <w:semiHidden/>
    <w:rsid w:val="00B63DA8"/>
    <w:pPr>
      <w:ind w:left="1600"/>
    </w:pPr>
  </w:style>
  <w:style w:type="paragraph" w:styleId="Title">
    <w:name w:val="Title"/>
    <w:basedOn w:val="Normal"/>
    <w:qFormat/>
    <w:rsid w:val="00B63DA8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semiHidden/>
    <w:rsid w:val="00B63DA8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rsid w:val="00B63DA8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rsid w:val="00B63D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B63DA8"/>
    <w:rPr>
      <w:rFonts w:ascii="Arial" w:hAnsi="Arial"/>
      <w:b/>
      <w:sz w:val="24"/>
    </w:rPr>
  </w:style>
  <w:style w:type="paragraph" w:customStyle="1" w:styleId="Item">
    <w:name w:val="Item"/>
    <w:basedOn w:val="BodyText"/>
    <w:rsid w:val="00B63DA8"/>
    <w:pPr>
      <w:ind w:left="715" w:hanging="284"/>
    </w:pPr>
  </w:style>
  <w:style w:type="paragraph" w:customStyle="1" w:styleId="parag-item">
    <w:name w:val="parag-item"/>
    <w:basedOn w:val="Item"/>
    <w:rsid w:val="00B63DA8"/>
    <w:pPr>
      <w:ind w:left="680" w:firstLine="0"/>
    </w:pPr>
  </w:style>
  <w:style w:type="paragraph" w:customStyle="1" w:styleId="Descrio">
    <w:name w:val="Descrição"/>
    <w:basedOn w:val="Normal"/>
    <w:next w:val="BodyText"/>
    <w:rsid w:val="00B63DA8"/>
    <w:pPr>
      <w:spacing w:before="60" w:after="60"/>
      <w:ind w:left="864" w:hanging="432"/>
    </w:pPr>
  </w:style>
  <w:style w:type="character" w:styleId="CommentReference">
    <w:name w:val="annotation reference"/>
    <w:semiHidden/>
    <w:rsid w:val="00B63DA8"/>
    <w:rPr>
      <w:sz w:val="16"/>
    </w:rPr>
  </w:style>
  <w:style w:type="paragraph" w:styleId="CommentText">
    <w:name w:val="annotation text"/>
    <w:basedOn w:val="Normal"/>
    <w:autoRedefine/>
    <w:semiHidden/>
    <w:rsid w:val="00B63DA8"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semiHidden/>
    <w:rsid w:val="00B63DA8"/>
    <w:pPr>
      <w:numPr>
        <w:ilvl w:val="1"/>
      </w:numPr>
      <w:ind w:left="1080"/>
    </w:pPr>
  </w:style>
  <w:style w:type="paragraph" w:styleId="Subtitle">
    <w:name w:val="Subtitle"/>
    <w:basedOn w:val="Title"/>
    <w:next w:val="BodyText"/>
    <w:qFormat/>
    <w:rsid w:val="00B63DA8"/>
    <w:pPr>
      <w:numPr>
        <w:ilvl w:val="3"/>
        <w:numId w:val="4"/>
      </w:numPr>
      <w:spacing w:before="480" w:after="480"/>
      <w:ind w:left="0" w:firstLine="0"/>
    </w:pPr>
    <w:rPr>
      <w:b w:val="0"/>
      <w:i/>
      <w:sz w:val="28"/>
    </w:rPr>
  </w:style>
  <w:style w:type="paragraph" w:customStyle="1" w:styleId="Autor">
    <w:name w:val="Autor"/>
    <w:basedOn w:val="Normal"/>
    <w:rsid w:val="00B63DA8"/>
    <w:pPr>
      <w:keepNext/>
      <w:keepLines/>
      <w:numPr>
        <w:ilvl w:val="4"/>
        <w:numId w:val="4"/>
      </w:numPr>
      <w:spacing w:before="760" w:after="360"/>
      <w:ind w:left="0" w:firstLine="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  <w:semiHidden/>
    <w:rsid w:val="00B63DA8"/>
  </w:style>
  <w:style w:type="paragraph" w:customStyle="1" w:styleId="Cdigo">
    <w:name w:val="Código"/>
    <w:basedOn w:val="BodyText"/>
    <w:rsid w:val="00B63DA8"/>
    <w:rPr>
      <w:rFonts w:ascii="Courier New" w:hAnsi="Courier New"/>
      <w:noProof/>
    </w:rPr>
  </w:style>
  <w:style w:type="paragraph" w:customStyle="1" w:styleId="Livre">
    <w:name w:val="Livre"/>
    <w:rsid w:val="00B63DA8"/>
    <w:rPr>
      <w:noProof/>
      <w:lang w:val="pt-BR" w:eastAsia="pt-BR"/>
    </w:rPr>
  </w:style>
  <w:style w:type="paragraph" w:customStyle="1" w:styleId="sumrio">
    <w:name w:val="sumário"/>
    <w:basedOn w:val="Heading1"/>
    <w:rsid w:val="00B63DA8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B63DA8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B63DA8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rsid w:val="00B63DA8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B63DA8"/>
    <w:rPr>
      <w:b w:val="0"/>
    </w:rPr>
  </w:style>
  <w:style w:type="paragraph" w:styleId="BodyTextIndent">
    <w:name w:val="Body Text Indent"/>
    <w:basedOn w:val="BodyText"/>
    <w:semiHidden/>
    <w:rsid w:val="00B63DA8"/>
    <w:pPr>
      <w:ind w:left="360"/>
    </w:pPr>
  </w:style>
  <w:style w:type="character" w:styleId="EndnoteReference">
    <w:name w:val="endnote reference"/>
    <w:semiHidden/>
    <w:rsid w:val="00B63DA8"/>
    <w:rPr>
      <w:vertAlign w:val="superscript"/>
    </w:rPr>
  </w:style>
  <w:style w:type="paragraph" w:styleId="EndnoteText">
    <w:name w:val="endnote text"/>
    <w:basedOn w:val="Normal"/>
    <w:semiHidden/>
    <w:rsid w:val="00B63DA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semiHidden/>
    <w:rsid w:val="00B63DA8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semiHidden/>
    <w:rsid w:val="00B63DA8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semiHidden/>
    <w:rsid w:val="00B63DA8"/>
    <w:pPr>
      <w:ind w:left="1440"/>
    </w:pPr>
  </w:style>
  <w:style w:type="paragraph" w:styleId="ListContinue">
    <w:name w:val="List Continue"/>
    <w:basedOn w:val="List"/>
    <w:semiHidden/>
    <w:rsid w:val="00B63DA8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semiHidden/>
    <w:rsid w:val="00B63DA8"/>
    <w:pPr>
      <w:ind w:left="1080"/>
    </w:pPr>
  </w:style>
  <w:style w:type="paragraph" w:styleId="ListContinue3">
    <w:name w:val="List Continue 3"/>
    <w:basedOn w:val="ListContinue"/>
    <w:semiHidden/>
    <w:rsid w:val="00B63DA8"/>
    <w:pPr>
      <w:ind w:left="1440"/>
    </w:pPr>
  </w:style>
  <w:style w:type="paragraph" w:styleId="ListNumber3">
    <w:name w:val="List Number 3"/>
    <w:basedOn w:val="ListNumber"/>
    <w:semiHidden/>
    <w:rsid w:val="00B63DA8"/>
    <w:pPr>
      <w:numPr>
        <w:ilvl w:val="2"/>
      </w:numPr>
      <w:ind w:left="1440"/>
    </w:pPr>
  </w:style>
  <w:style w:type="paragraph" w:styleId="MacroText">
    <w:name w:val="macro"/>
    <w:basedOn w:val="BodyText"/>
    <w:semiHidden/>
    <w:rsid w:val="00B63DA8"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semiHidden/>
    <w:rsid w:val="00B63DA8"/>
    <w:pPr>
      <w:ind w:left="1080"/>
    </w:pPr>
  </w:style>
  <w:style w:type="paragraph" w:customStyle="1" w:styleId="Tabela">
    <w:name w:val="Tabela"/>
    <w:basedOn w:val="BodyText"/>
    <w:rsid w:val="00B63DA8"/>
    <w:pPr>
      <w:keepNext/>
      <w:spacing w:before="40" w:after="40"/>
      <w:jc w:val="left"/>
    </w:pPr>
  </w:style>
  <w:style w:type="paragraph" w:customStyle="1" w:styleId="Caso">
    <w:name w:val="Caso"/>
    <w:basedOn w:val="Normal"/>
    <w:rsid w:val="00B63DA8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B63DA8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sid w:val="00B63DA8"/>
    <w:rPr>
      <w:sz w:val="96"/>
    </w:rPr>
  </w:style>
  <w:style w:type="paragraph" w:styleId="ListNumber4">
    <w:name w:val="List Number 4"/>
    <w:basedOn w:val="ListNumber"/>
    <w:semiHidden/>
    <w:rsid w:val="00B63DA8"/>
    <w:pPr>
      <w:numPr>
        <w:ilvl w:val="3"/>
        <w:numId w:val="1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semiHidden/>
    <w:rsid w:val="00B63DA8"/>
    <w:pPr>
      <w:numPr>
        <w:ilvl w:val="4"/>
        <w:numId w:val="1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sid w:val="00B63DA8"/>
    <w:rPr>
      <w:color w:val="C0C0C0"/>
    </w:rPr>
  </w:style>
  <w:style w:type="paragraph" w:customStyle="1" w:styleId="Tabelareduzida">
    <w:name w:val="Tabela reduzida"/>
    <w:basedOn w:val="Tabela"/>
    <w:qFormat/>
    <w:rsid w:val="00B63DA8"/>
    <w:rPr>
      <w:sz w:val="20"/>
    </w:rPr>
  </w:style>
  <w:style w:type="character" w:styleId="Hyperlink">
    <w:name w:val="Hyperlink"/>
    <w:rsid w:val="00B63DA8"/>
    <w:rPr>
      <w:color w:val="0000FF"/>
      <w:u w:val="single"/>
    </w:rPr>
  </w:style>
  <w:style w:type="paragraph" w:styleId="DocumentMap">
    <w:name w:val="Document Map"/>
    <w:basedOn w:val="Normal"/>
    <w:semiHidden/>
    <w:rsid w:val="00B63DA8"/>
    <w:pPr>
      <w:shd w:val="clear" w:color="auto" w:fill="000080"/>
    </w:pPr>
    <w:rPr>
      <w:rFonts w:ascii="Tahoma" w:hAnsi="Tahoma" w:cs="Tahoma"/>
    </w:rPr>
  </w:style>
  <w:style w:type="character" w:customStyle="1" w:styleId="Heading5Char">
    <w:name w:val="Heading 5 Char"/>
    <w:link w:val="Heading5"/>
    <w:rsid w:val="00C53068"/>
    <w:rPr>
      <w:rFonts w:ascii="Arial" w:hAnsi="Arial"/>
      <w:b/>
      <w:kern w:val="28"/>
    </w:rPr>
  </w:style>
  <w:style w:type="character" w:customStyle="1" w:styleId="Heading6Char">
    <w:name w:val="Heading 6 Char"/>
    <w:link w:val="Heading6"/>
    <w:rsid w:val="00C53068"/>
    <w:rPr>
      <w:rFonts w:ascii="Arial" w:hAnsi="Arial"/>
      <w:b/>
      <w:i/>
      <w:kern w:val="28"/>
    </w:rPr>
  </w:style>
  <w:style w:type="character" w:customStyle="1" w:styleId="BodyTextChar">
    <w:name w:val="Body Text Char"/>
    <w:link w:val="BodyText"/>
    <w:semiHidden/>
    <w:rsid w:val="002E74E4"/>
    <w:rPr>
      <w:sz w:val="22"/>
    </w:rPr>
  </w:style>
  <w:style w:type="character" w:customStyle="1" w:styleId="Heading7Char">
    <w:name w:val="Heading 7 Char"/>
    <w:link w:val="Heading7"/>
    <w:rsid w:val="001B12B8"/>
    <w:rPr>
      <w:b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Dropbox\Ciencia%20Da%20Computacao\5&#186;%20Periodo\Engenharia%20de%20Software%20I\Trabalhos\Trabalho%202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248A4-B1D0-4EAD-B524-DF0B056B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238</TotalTime>
  <Pages>16</Pages>
  <Words>1030</Words>
  <Characters>5871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Luis</dc:creator>
  <cp:keywords/>
  <cp:lastModifiedBy>João Guilherme</cp:lastModifiedBy>
  <cp:revision>6</cp:revision>
  <cp:lastPrinted>2016-01-08T19:28:00Z</cp:lastPrinted>
  <dcterms:created xsi:type="dcterms:W3CDTF">2016-06-29T15:30:00Z</dcterms:created>
  <dcterms:modified xsi:type="dcterms:W3CDTF">2016-06-29T19:30:00Z</dcterms:modified>
</cp:coreProperties>
</file>